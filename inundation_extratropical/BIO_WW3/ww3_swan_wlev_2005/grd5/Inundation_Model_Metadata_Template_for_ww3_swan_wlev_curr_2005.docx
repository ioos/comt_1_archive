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41C" w:rsidRPr="00164064" w:rsidRDefault="00CC741C" w:rsidP="00D82509">
      <w:pPr>
        <w:ind w:left="0"/>
        <w:jc w:val="center"/>
        <w:rPr>
          <w:b/>
          <w:bCs/>
          <w:sz w:val="32"/>
          <w:szCs w:val="32"/>
        </w:rPr>
      </w:pPr>
      <w:r w:rsidRPr="00164064">
        <w:rPr>
          <w:b/>
          <w:bCs/>
          <w:sz w:val="32"/>
          <w:szCs w:val="32"/>
        </w:rPr>
        <w:t>Metadata to be provided with each set of model results uploaded to the Inundation Testbed – SURA Server</w:t>
      </w:r>
    </w:p>
    <w:p w:rsidR="00CC741C" w:rsidRDefault="00CC741C" w:rsidP="00164064">
      <w:pPr>
        <w:ind w:left="0"/>
      </w:pPr>
    </w:p>
    <w:p w:rsidR="00CC741C" w:rsidRDefault="00CC741C" w:rsidP="00164064">
      <w:pPr>
        <w:ind w:left="0"/>
        <w:jc w:val="center"/>
      </w:pPr>
      <w:r>
        <w:t>V 2.0</w:t>
      </w:r>
    </w:p>
    <w:p w:rsidR="00CC741C" w:rsidRDefault="00CC741C" w:rsidP="00164064">
      <w:pPr>
        <w:ind w:left="0"/>
      </w:pPr>
    </w:p>
    <w:p w:rsidR="00CC741C" w:rsidRPr="009E31CF" w:rsidRDefault="00CC741C" w:rsidP="00164064">
      <w:pPr>
        <w:ind w:left="0"/>
        <w:rPr>
          <w:b/>
          <w:bCs/>
          <w:u w:val="single"/>
        </w:rPr>
      </w:pPr>
      <w:r w:rsidRPr="009E31CF">
        <w:rPr>
          <w:b/>
          <w:bCs/>
          <w:u w:val="single"/>
        </w:rPr>
        <w:t>Two new simulations:</w:t>
      </w:r>
    </w:p>
    <w:p w:rsidR="00CC741C" w:rsidRPr="009E31CF" w:rsidRDefault="00CC741C" w:rsidP="00164064">
      <w:pPr>
        <w:ind w:left="0"/>
        <w:rPr>
          <w:b/>
          <w:bCs/>
          <w:color w:val="0000FF"/>
        </w:rPr>
      </w:pPr>
      <w:r>
        <w:t xml:space="preserve">                                                                                 </w:t>
      </w:r>
      <w:r w:rsidRPr="009E31CF">
        <w:rPr>
          <w:b/>
          <w:bCs/>
          <w:color w:val="0000FF"/>
        </w:rPr>
        <w:t>Inundation/bio/ww3_extratropical/runs/ww3_swan_wlev_2005/</w:t>
      </w:r>
    </w:p>
    <w:p w:rsidR="00CC741C" w:rsidRPr="009E31CF" w:rsidRDefault="00CC741C" w:rsidP="00BB4CC3">
      <w:pPr>
        <w:ind w:left="0"/>
        <w:rPr>
          <w:b/>
          <w:bCs/>
          <w:color w:val="0000FF"/>
        </w:rPr>
      </w:pPr>
      <w:r w:rsidRPr="009E31CF">
        <w:rPr>
          <w:b/>
          <w:bCs/>
          <w:color w:val="0000FF"/>
        </w:rPr>
        <w:t xml:space="preserve">Inundation/bio/ww3_extratropical/runs/ww3_swan_wlev_curr_2005/ </w:t>
      </w:r>
    </w:p>
    <w:p w:rsidR="00CC741C" w:rsidRDefault="00CC741C" w:rsidP="00164064">
      <w:pPr>
        <w:ind w:left="0"/>
      </w:pPr>
    </w:p>
    <w:p w:rsidR="00CC741C" w:rsidRPr="00BB4CC3" w:rsidRDefault="00CC741C" w:rsidP="007536C9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B469F">
        <w:rPr>
          <w:b/>
          <w:bCs/>
        </w:rPr>
        <w:t>Date/</w:t>
      </w:r>
      <w:r>
        <w:rPr>
          <w:b/>
          <w:bCs/>
        </w:rPr>
        <w:t xml:space="preserve">Approx </w:t>
      </w:r>
      <w:r w:rsidRPr="006B469F">
        <w:rPr>
          <w:b/>
          <w:bCs/>
        </w:rPr>
        <w:t>Time files uploaded to server</w:t>
      </w:r>
      <w:r>
        <w:rPr>
          <w:b/>
          <w:bCs/>
        </w:rPr>
        <w:t xml:space="preserve"> – </w:t>
      </w:r>
      <w:r w:rsidRPr="006B469F">
        <w:t>useful in case files get moved around on the server</w:t>
      </w:r>
    </w:p>
    <w:p w:rsidR="00CC741C" w:rsidRPr="009E31CF" w:rsidRDefault="00CC741C" w:rsidP="00BB4CC3">
      <w:pPr>
        <w:pStyle w:val="ListParagraph"/>
        <w:ind w:left="0"/>
        <w:rPr>
          <w:color w:val="0000FF"/>
        </w:rPr>
      </w:pPr>
      <w:r>
        <w:rPr>
          <w:b/>
          <w:bCs/>
        </w:rPr>
        <w:t xml:space="preserve">        </w:t>
      </w:r>
      <w:smartTag w:uri="urn:schemas-microsoft-com:office:smarttags" w:element="date">
        <w:smartTagPr>
          <w:attr w:name="Year" w:val="2011"/>
          <w:attr w:name="Day" w:val="17"/>
          <w:attr w:name="Month" w:val="5"/>
          <w:attr w:name="ls" w:val="trans"/>
        </w:smartTagPr>
        <w:r w:rsidRPr="009E31CF">
          <w:rPr>
            <w:color w:val="0000FF"/>
          </w:rPr>
          <w:t>May 17, 2011</w:t>
        </w:r>
      </w:smartTag>
      <w:r w:rsidRPr="009E31CF">
        <w:rPr>
          <w:color w:val="0000FF"/>
        </w:rPr>
        <w:t xml:space="preserve"> </w:t>
      </w:r>
      <w:smartTag w:uri="urn:schemas-microsoft-com:office:smarttags" w:element="time">
        <w:smartTagPr>
          <w:attr w:name="Hour" w:val="9"/>
          <w:attr w:name="Minute" w:val="50"/>
        </w:smartTagPr>
        <w:r w:rsidRPr="009E31CF">
          <w:rPr>
            <w:color w:val="0000FF"/>
          </w:rPr>
          <w:t>09:50</w:t>
        </w:r>
      </w:smartTag>
      <w:r w:rsidRPr="009E31CF">
        <w:rPr>
          <w:color w:val="0000FF"/>
        </w:rPr>
        <w:t xml:space="preserve"> (server time)</w:t>
      </w:r>
    </w:p>
    <w:p w:rsidR="00CC741C" w:rsidRPr="006B469F" w:rsidRDefault="00CC741C" w:rsidP="006B469F">
      <w:pPr>
        <w:pStyle w:val="ListParagraph"/>
        <w:ind w:left="360"/>
        <w:rPr>
          <w:b/>
          <w:bCs/>
        </w:rPr>
      </w:pPr>
    </w:p>
    <w:p w:rsidR="00CC741C" w:rsidRPr="009E31CF" w:rsidRDefault="00CC741C" w:rsidP="00523463">
      <w:pPr>
        <w:pStyle w:val="ListParagraph"/>
        <w:numPr>
          <w:ilvl w:val="0"/>
          <w:numId w:val="1"/>
        </w:numPr>
        <w:ind w:left="360"/>
        <w:rPr>
          <w:b/>
          <w:bCs/>
          <w:color w:val="0000FF"/>
        </w:rPr>
      </w:pPr>
      <w:r>
        <w:rPr>
          <w:b/>
          <w:bCs/>
        </w:rPr>
        <w:t xml:space="preserve">Brief description of model run including version # - </w:t>
      </w:r>
    </w:p>
    <w:p w:rsidR="00CC741C" w:rsidRPr="00AB4112" w:rsidRDefault="00CC741C" w:rsidP="009E31CF">
      <w:pPr>
        <w:pStyle w:val="ListParagraph"/>
        <w:ind w:left="0"/>
        <w:rPr>
          <w:b/>
          <w:bCs/>
          <w:color w:val="0000FF"/>
        </w:rPr>
      </w:pPr>
    </w:p>
    <w:p w:rsidR="00CC741C" w:rsidRPr="0032677F" w:rsidRDefault="00CC741C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 xml:space="preserve">2.1) </w:t>
      </w:r>
      <w:r w:rsidRPr="0032677F">
        <w:rPr>
          <w:color w:val="0000FF"/>
          <w:u w:val="single"/>
        </w:rPr>
        <w:t>SWAN + Water Level:</w:t>
      </w:r>
      <w:r w:rsidRPr="0032677F">
        <w:rPr>
          <w:color w:val="0000FF"/>
        </w:rPr>
        <w:t xml:space="preserve">  Using the nest file from grid4 “grd4.nst” of previously </w:t>
      </w:r>
    </w:p>
    <w:p w:rsidR="00CC741C" w:rsidRPr="0032677F" w:rsidRDefault="00CC741C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>uploaded result for2005 storm: Inundation/bio/ww3_extratropical/runs/ww3_swan_2005/</w:t>
      </w:r>
    </w:p>
    <w:p w:rsidR="00CC741C" w:rsidRPr="0032677F" w:rsidRDefault="00CC741C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 xml:space="preserve">re-run SWAN grid 5 with the addition of input hourly water level (from UMASS output). </w:t>
      </w:r>
    </w:p>
    <w:p w:rsidR="00CC741C" w:rsidRDefault="00CC741C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 xml:space="preserve"> Results =&gt;   Inundation/bio/ww3_extratropical/runs/ww3_swan_wlev_2005/</w:t>
      </w:r>
    </w:p>
    <w:p w:rsidR="00CC741C" w:rsidRPr="0032677F" w:rsidRDefault="00CC741C" w:rsidP="0032677F">
      <w:pPr>
        <w:pStyle w:val="ListParagraph"/>
        <w:ind w:left="360"/>
        <w:rPr>
          <w:color w:val="0000FF"/>
        </w:rPr>
      </w:pPr>
    </w:p>
    <w:p w:rsidR="00CC741C" w:rsidRPr="0032677F" w:rsidRDefault="00CC741C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 xml:space="preserve">2.2) </w:t>
      </w:r>
      <w:r w:rsidRPr="0032677F">
        <w:rPr>
          <w:color w:val="0000FF"/>
          <w:u w:val="single"/>
        </w:rPr>
        <w:t>SWAN + Water Level + currents:</w:t>
      </w:r>
      <w:r w:rsidRPr="0032677F">
        <w:rPr>
          <w:color w:val="0000FF"/>
        </w:rPr>
        <w:t xml:space="preserve">  Using the nest file from grid4 “grd4.nst” of previously uploaded result for2005 storm: Inundation/bio/ww3_extratropical/runs/ww3_swan_2005/</w:t>
      </w:r>
    </w:p>
    <w:p w:rsidR="00CC741C" w:rsidRPr="0032677F" w:rsidRDefault="00CC741C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>re-run SWAN grid 5 with the addition of input hourly water level (from UMASS output) and</w:t>
      </w:r>
    </w:p>
    <w:p w:rsidR="00CC741C" w:rsidRPr="0032677F" w:rsidRDefault="00CC741C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 xml:space="preserve">                                                                         input hourly currents (also from  UMASS output)</w:t>
      </w:r>
    </w:p>
    <w:p w:rsidR="00CC741C" w:rsidRPr="0032677F" w:rsidRDefault="00CC741C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 xml:space="preserve">  Results =&gt;   Inundation/bio/ww3_extratropical/runs/ww3_swan_wlev_2005/</w:t>
      </w:r>
    </w:p>
    <w:p w:rsidR="00CC741C" w:rsidRPr="0032677F" w:rsidRDefault="00CC741C" w:rsidP="0032677F">
      <w:pPr>
        <w:pStyle w:val="ListParagraph"/>
        <w:ind w:left="360"/>
        <w:rPr>
          <w:b/>
          <w:bCs/>
          <w:color w:val="0000FF"/>
        </w:rPr>
      </w:pPr>
    </w:p>
    <w:p w:rsidR="00CC741C" w:rsidRPr="006B469F" w:rsidRDefault="00CC741C" w:rsidP="006B469F">
      <w:pPr>
        <w:pStyle w:val="ListParagraph"/>
        <w:ind w:left="360"/>
      </w:pPr>
    </w:p>
    <w:p w:rsidR="00CC741C" w:rsidRDefault="00CC741C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  <w:bCs/>
        </w:rPr>
        <w:t>Model name and version #</w:t>
      </w:r>
      <w:r>
        <w:t xml:space="preserve"> - this version of the model code should be available on the SURA server</w:t>
      </w:r>
    </w:p>
    <w:p w:rsidR="00CC741C" w:rsidRPr="00523463" w:rsidRDefault="00CC741C" w:rsidP="00523463">
      <w:pPr>
        <w:pStyle w:val="ListParagraph"/>
        <w:ind w:left="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</w:t>
      </w:r>
      <w:r w:rsidRPr="009E31CF">
        <w:rPr>
          <w:color w:val="0000FF"/>
        </w:rPr>
        <w:t>SWAN ver. 40.81 in these two new simulations</w:t>
      </w:r>
      <w:r>
        <w:rPr>
          <w:b/>
          <w:bCs/>
          <w:color w:val="0000FF"/>
        </w:rPr>
        <w:t>.</w:t>
      </w:r>
    </w:p>
    <w:p w:rsidR="00CC741C" w:rsidRDefault="00CC741C" w:rsidP="007536C9">
      <w:pPr>
        <w:pStyle w:val="ListParagraph"/>
      </w:pPr>
    </w:p>
    <w:p w:rsidR="00CC741C" w:rsidRDefault="00CC741C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  <w:bCs/>
        </w:rPr>
        <w:t>Model input file names</w:t>
      </w:r>
      <w:r>
        <w:t xml:space="preserve"> – grid, forcing, parameters, etc – all of these files should be available on the SURA server together with a description of their contents if not self-describing</w:t>
      </w:r>
    </w:p>
    <w:p w:rsidR="00CC741C" w:rsidRDefault="00CC741C" w:rsidP="007536C9">
      <w:pPr>
        <w:pStyle w:val="ListParagraph"/>
      </w:pPr>
    </w:p>
    <w:p w:rsidR="00CC741C" w:rsidRPr="00037212" w:rsidRDefault="00CC741C" w:rsidP="00876E7D">
      <w:pPr>
        <w:pStyle w:val="ListParagraph"/>
        <w:numPr>
          <w:ilvl w:val="0"/>
          <w:numId w:val="1"/>
        </w:numPr>
        <w:ind w:left="360"/>
        <w:rPr>
          <w:b/>
          <w:bCs/>
          <w:color w:val="0000FF"/>
        </w:rPr>
      </w:pPr>
      <w:r>
        <w:rPr>
          <w:b/>
          <w:bCs/>
        </w:rPr>
        <w:t>Summary of k</w:t>
      </w:r>
      <w:r w:rsidRPr="00876E7D">
        <w:rPr>
          <w:b/>
          <w:bCs/>
        </w:rPr>
        <w:t>ey run parameters</w:t>
      </w:r>
      <w:r>
        <w:t xml:space="preserve"> –     </w:t>
      </w:r>
    </w:p>
    <w:p w:rsidR="00CC741C" w:rsidRDefault="00CC741C" w:rsidP="006B469F">
      <w:pPr>
        <w:pStyle w:val="ListParagraph"/>
        <w:numPr>
          <w:ilvl w:val="0"/>
          <w:numId w:val="2"/>
        </w:numPr>
      </w:pPr>
      <w:r>
        <w:t>time step size;</w:t>
      </w:r>
    </w:p>
    <w:p w:rsidR="00CC741C" w:rsidRDefault="00CC741C" w:rsidP="006B469F">
      <w:pPr>
        <w:pStyle w:val="ListParagraph"/>
        <w:numPr>
          <w:ilvl w:val="0"/>
          <w:numId w:val="2"/>
        </w:numPr>
      </w:pPr>
      <w:r>
        <w:t>2D/3D/# vertical layers &amp; spacing schema;</w:t>
      </w:r>
    </w:p>
    <w:p w:rsidR="00CC741C" w:rsidRDefault="00CC741C" w:rsidP="006B469F">
      <w:pPr>
        <w:pStyle w:val="ListParagraph"/>
        <w:numPr>
          <w:ilvl w:val="0"/>
          <w:numId w:val="2"/>
        </w:numPr>
      </w:pPr>
      <w:r>
        <w:t>Horizontal closure;</w:t>
      </w:r>
    </w:p>
    <w:p w:rsidR="00CC741C" w:rsidRDefault="00CC741C" w:rsidP="006B469F">
      <w:pPr>
        <w:pStyle w:val="ListParagraph"/>
        <w:numPr>
          <w:ilvl w:val="0"/>
          <w:numId w:val="2"/>
        </w:numPr>
      </w:pPr>
      <w:r>
        <w:t>Vertical mixing closure;</w:t>
      </w:r>
    </w:p>
    <w:p w:rsidR="00CC741C" w:rsidRDefault="00CC741C" w:rsidP="006B469F">
      <w:pPr>
        <w:pStyle w:val="ListParagraph"/>
        <w:numPr>
          <w:ilvl w:val="0"/>
          <w:numId w:val="2"/>
        </w:numPr>
      </w:pPr>
      <w:r>
        <w:t>bottom friction representation and parameters;</w:t>
      </w:r>
    </w:p>
    <w:p w:rsidR="00CC741C" w:rsidRDefault="00CC741C" w:rsidP="006B469F">
      <w:pPr>
        <w:pStyle w:val="ListParagraph"/>
        <w:numPr>
          <w:ilvl w:val="0"/>
          <w:numId w:val="2"/>
        </w:numPr>
      </w:pPr>
      <w:r>
        <w:t>surface drag law and parameters (e.g., cap)</w:t>
      </w:r>
    </w:p>
    <w:p w:rsidR="00CC741C" w:rsidRPr="009E31CF" w:rsidRDefault="00CC741C" w:rsidP="00AB4112">
      <w:pPr>
        <w:pStyle w:val="ListParagraph"/>
        <w:ind w:left="360"/>
      </w:pPr>
      <w:r w:rsidRPr="009E31CF">
        <w:rPr>
          <w:color w:val="0000FF"/>
        </w:rPr>
        <w:t>See input swan command file “INPUT”</w:t>
      </w:r>
    </w:p>
    <w:p w:rsidR="00CC741C" w:rsidRDefault="00CC741C" w:rsidP="00876E7D">
      <w:pPr>
        <w:pStyle w:val="ListParagraph"/>
      </w:pPr>
    </w:p>
    <w:p w:rsidR="00CC741C" w:rsidRDefault="00CC741C" w:rsidP="00876E7D">
      <w:pPr>
        <w:pStyle w:val="ListParagraph"/>
        <w:numPr>
          <w:ilvl w:val="0"/>
          <w:numId w:val="1"/>
        </w:numPr>
        <w:ind w:left="360"/>
      </w:pPr>
      <w:r w:rsidRPr="00D82509">
        <w:rPr>
          <w:b/>
          <w:bCs/>
        </w:rPr>
        <w:t xml:space="preserve">Model </w:t>
      </w:r>
      <w:r>
        <w:rPr>
          <w:b/>
          <w:bCs/>
        </w:rPr>
        <w:t xml:space="preserve">results </w:t>
      </w:r>
      <w:r w:rsidRPr="00D82509">
        <w:rPr>
          <w:b/>
          <w:bCs/>
        </w:rPr>
        <w:t>file names</w:t>
      </w:r>
      <w:r>
        <w:t xml:space="preserve"> – including both raw model output and any figures or summary statistics that are computed.  All results files should be available on the SURA server together with a description of their contents if not self-describing.</w:t>
      </w:r>
    </w:p>
    <w:p w:rsidR="00CC741C" w:rsidRPr="009E31CF" w:rsidRDefault="00CC741C" w:rsidP="00037212">
      <w:pPr>
        <w:pStyle w:val="ListParagraph"/>
        <w:ind w:left="0"/>
        <w:rPr>
          <w:color w:val="0000FF"/>
        </w:rPr>
      </w:pPr>
      <w:r w:rsidRPr="009E31CF">
        <w:t xml:space="preserve">         </w:t>
      </w:r>
      <w:r w:rsidRPr="009E31CF">
        <w:rPr>
          <w:color w:val="0000FF"/>
        </w:rPr>
        <w:t>All output files (results) are in grd5/ directory</w:t>
      </w:r>
    </w:p>
    <w:p w:rsidR="00CC741C" w:rsidRPr="009E31CF" w:rsidRDefault="00CC741C" w:rsidP="00037212">
      <w:pPr>
        <w:pStyle w:val="ListParagraph"/>
        <w:ind w:left="0"/>
        <w:rPr>
          <w:color w:val="0000FF"/>
        </w:rPr>
      </w:pPr>
      <w:r w:rsidRPr="009E31CF">
        <w:rPr>
          <w:color w:val="0000FF"/>
        </w:rPr>
        <w:t xml:space="preserve">         Description of output time and frequency can be found in the included README files.</w:t>
      </w:r>
    </w:p>
    <w:p w:rsidR="00CC741C" w:rsidRPr="009E31CF" w:rsidRDefault="00CC741C" w:rsidP="00D82509">
      <w:pPr>
        <w:pStyle w:val="ListParagraph"/>
      </w:pPr>
    </w:p>
    <w:p w:rsidR="00CC741C" w:rsidRDefault="00CC741C" w:rsidP="00D82509">
      <w:pPr>
        <w:pStyle w:val="ListParagraph"/>
      </w:pPr>
    </w:p>
    <w:p w:rsidR="00CC741C" w:rsidRDefault="00CC741C" w:rsidP="00AB4112">
      <w:pPr>
        <w:pStyle w:val="ListParagraph"/>
        <w:numPr>
          <w:ilvl w:val="0"/>
          <w:numId w:val="1"/>
        </w:numPr>
        <w:ind w:left="360"/>
      </w:pPr>
      <w:r w:rsidRPr="00876E7D">
        <w:rPr>
          <w:b/>
          <w:bCs/>
        </w:rPr>
        <w:t>Computational resources used</w:t>
      </w:r>
      <w:r>
        <w:t xml:space="preserve"> – machine name or a description of the processors if a lab cluster, number of cores used in the run, run execution time (e.g., wall clock time – don’t include time sitting in a queue waiting to start).</w:t>
      </w:r>
    </w:p>
    <w:p w:rsidR="00CC741C" w:rsidRPr="009E31CF" w:rsidRDefault="00CC741C" w:rsidP="00AB4112">
      <w:pPr>
        <w:pStyle w:val="ListParagraph"/>
        <w:ind w:left="0"/>
      </w:pPr>
      <w:r w:rsidRPr="009E31CF">
        <w:rPr>
          <w:color w:val="0000FF"/>
        </w:rPr>
        <w:t xml:space="preserve"> The run was executed on </w:t>
      </w:r>
      <w:smartTag w:uri="urn:schemas-microsoft-com:office:smarttags" w:element="stockticker">
        <w:r w:rsidRPr="009E31CF">
          <w:rPr>
            <w:color w:val="0000FF"/>
          </w:rPr>
          <w:t>BIO</w:t>
        </w:r>
      </w:smartTag>
      <w:r w:rsidRPr="009E31CF">
        <w:rPr>
          <w:color w:val="0000FF"/>
        </w:rPr>
        <w:t xml:space="preserve"> cluster using 64 cores (= 8 nodes x 8 cores/node) </w:t>
      </w:r>
    </w:p>
    <w:p w:rsidR="00CC741C" w:rsidRPr="009E31CF" w:rsidRDefault="00CC741C" w:rsidP="00753116">
      <w:pPr>
        <w:pStyle w:val="ListParagraph"/>
        <w:ind w:left="0"/>
        <w:rPr>
          <w:color w:val="0000FF"/>
        </w:rPr>
      </w:pPr>
      <w:r w:rsidRPr="009E31CF">
        <w:rPr>
          <w:color w:val="0000FF"/>
        </w:rPr>
        <w:t xml:space="preserve">  (1 node = 2 Xeon X5770 and each Xeon X5770 = 4 cores)</w:t>
      </w:r>
    </w:p>
    <w:p w:rsidR="00CC741C" w:rsidRDefault="00CC741C" w:rsidP="00753116">
      <w:pPr>
        <w:pStyle w:val="ListParagraph"/>
        <w:ind w:left="0"/>
        <w:rPr>
          <w:b/>
          <w:bCs/>
          <w:color w:val="0000FF"/>
        </w:rPr>
      </w:pPr>
    </w:p>
    <w:p w:rsidR="00CC741C" w:rsidRDefault="00CC741C" w:rsidP="00753116">
      <w:pPr>
        <w:pStyle w:val="ListParagraph"/>
        <w:ind w:left="0"/>
        <w:rPr>
          <w:b/>
          <w:bCs/>
          <w:color w:val="0000FF"/>
        </w:rPr>
      </w:pPr>
      <w:r>
        <w:rPr>
          <w:b/>
          <w:bCs/>
          <w:color w:val="0000FF"/>
        </w:rPr>
        <w:t>For the 2005 storm (5d run from 2005050500 to 2005051000)</w:t>
      </w:r>
    </w:p>
    <w:p w:rsidR="00CC741C" w:rsidRDefault="00CC741C" w:rsidP="00753116">
      <w:pPr>
        <w:pStyle w:val="ListParagraph"/>
        <w:ind w:left="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7"/>
        <w:gridCol w:w="891"/>
        <w:gridCol w:w="1260"/>
        <w:gridCol w:w="1440"/>
        <w:gridCol w:w="1529"/>
        <w:gridCol w:w="1351"/>
        <w:gridCol w:w="1440"/>
      </w:tblGrid>
      <w:tr w:rsidR="00CC741C">
        <w:tc>
          <w:tcPr>
            <w:tcW w:w="1197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Model</w:t>
            </w:r>
          </w:p>
        </w:tc>
        <w:tc>
          <w:tcPr>
            <w:tcW w:w="891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Grid</w:t>
            </w:r>
          </w:p>
        </w:tc>
        <w:tc>
          <w:tcPr>
            <w:tcW w:w="1260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Time step</w:t>
            </w:r>
          </w:p>
        </w:tc>
        <w:tc>
          <w:tcPr>
            <w:tcW w:w="1440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# sea points</w:t>
            </w:r>
          </w:p>
        </w:tc>
        <w:tc>
          <w:tcPr>
            <w:tcW w:w="1529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 xml:space="preserve"># steps </w:t>
            </w:r>
          </w:p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in 5d</w:t>
            </w:r>
          </w:p>
        </w:tc>
        <w:tc>
          <w:tcPr>
            <w:tcW w:w="1351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Requested Time in hrs</w:t>
            </w:r>
          </w:p>
        </w:tc>
        <w:tc>
          <w:tcPr>
            <w:tcW w:w="1440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Execution Time in hr:min</w:t>
            </w:r>
          </w:p>
        </w:tc>
      </w:tr>
      <w:tr w:rsidR="00CC741C">
        <w:tc>
          <w:tcPr>
            <w:tcW w:w="1197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SWAN</w:t>
            </w:r>
            <w:r>
              <w:rPr>
                <w:color w:val="0000FF"/>
              </w:rPr>
              <w:t xml:space="preserve"> + wlev</w:t>
            </w:r>
          </w:p>
        </w:tc>
        <w:tc>
          <w:tcPr>
            <w:tcW w:w="891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>Grd5</w:t>
            </w:r>
          </w:p>
        </w:tc>
        <w:tc>
          <w:tcPr>
            <w:tcW w:w="1260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Pr="00182247">
              <w:rPr>
                <w:color w:val="0000FF"/>
              </w:rPr>
              <w:t>1</w:t>
            </w:r>
            <w:r>
              <w:rPr>
                <w:color w:val="0000FF"/>
              </w:rPr>
              <w:t>2</w:t>
            </w:r>
            <w:r w:rsidRPr="00182247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sec</w:t>
            </w:r>
          </w:p>
        </w:tc>
        <w:tc>
          <w:tcPr>
            <w:tcW w:w="1440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10,381</w:t>
            </w:r>
          </w:p>
        </w:tc>
        <w:tc>
          <w:tcPr>
            <w:tcW w:w="1529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Pr="00182247">
              <w:rPr>
                <w:color w:val="0000FF"/>
              </w:rPr>
              <w:t>36,300</w:t>
            </w:r>
          </w:p>
        </w:tc>
        <w:tc>
          <w:tcPr>
            <w:tcW w:w="1351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120</w:t>
            </w:r>
            <w:r w:rsidRPr="00182247">
              <w:rPr>
                <w:color w:val="0000FF"/>
              </w:rPr>
              <w:t xml:space="preserve"> h</w:t>
            </w:r>
          </w:p>
        </w:tc>
        <w:tc>
          <w:tcPr>
            <w:tcW w:w="1440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  68</w:t>
            </w:r>
            <w:r w:rsidRPr="00182247">
              <w:rPr>
                <w:color w:val="0000FF"/>
              </w:rPr>
              <w:t>:30</w:t>
            </w:r>
          </w:p>
        </w:tc>
      </w:tr>
      <w:tr w:rsidR="00CC741C">
        <w:trPr>
          <w:trHeight w:val="281"/>
        </w:trPr>
        <w:tc>
          <w:tcPr>
            <w:tcW w:w="1197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SWAN</w:t>
            </w:r>
            <w:r>
              <w:rPr>
                <w:color w:val="0000FF"/>
              </w:rPr>
              <w:t xml:space="preserve"> + wlev + curr</w:t>
            </w:r>
          </w:p>
        </w:tc>
        <w:tc>
          <w:tcPr>
            <w:tcW w:w="891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grd5</w:t>
            </w:r>
          </w:p>
        </w:tc>
        <w:tc>
          <w:tcPr>
            <w:tcW w:w="1260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12 sec</w:t>
            </w:r>
          </w:p>
        </w:tc>
        <w:tc>
          <w:tcPr>
            <w:tcW w:w="1440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10,381</w:t>
            </w:r>
          </w:p>
        </w:tc>
        <w:tc>
          <w:tcPr>
            <w:tcW w:w="1529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36,300</w:t>
            </w:r>
          </w:p>
        </w:tc>
        <w:tc>
          <w:tcPr>
            <w:tcW w:w="1351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120 h</w:t>
            </w:r>
          </w:p>
        </w:tc>
        <w:tc>
          <w:tcPr>
            <w:tcW w:w="1440" w:type="dxa"/>
          </w:tcPr>
          <w:p w:rsidR="00CC741C" w:rsidRPr="00182247" w:rsidRDefault="00CC741C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  70</w:t>
            </w:r>
            <w:r w:rsidRPr="00182247">
              <w:rPr>
                <w:color w:val="0000FF"/>
              </w:rPr>
              <w:t>:30</w:t>
            </w:r>
          </w:p>
        </w:tc>
      </w:tr>
    </w:tbl>
    <w:p w:rsidR="00CC741C" w:rsidRPr="00753116" w:rsidRDefault="00CC741C" w:rsidP="00753116">
      <w:pPr>
        <w:pStyle w:val="ListParagraph"/>
        <w:ind w:left="0"/>
        <w:rPr>
          <w:color w:val="0000FF"/>
        </w:rPr>
      </w:pPr>
    </w:p>
    <w:p w:rsidR="00CC741C" w:rsidRDefault="00CC741C" w:rsidP="006B469F">
      <w:pPr>
        <w:pStyle w:val="ListParagraph"/>
      </w:pPr>
    </w:p>
    <w:p w:rsidR="00CC741C" w:rsidRPr="00753116" w:rsidRDefault="00CC741C" w:rsidP="007B1BA6">
      <w:pPr>
        <w:pStyle w:val="ListParagraph"/>
        <w:ind w:left="0"/>
        <w:rPr>
          <w:color w:val="0000FF"/>
        </w:rPr>
      </w:pPr>
    </w:p>
    <w:p w:rsidR="00CC741C" w:rsidRDefault="00CC741C" w:rsidP="006B469F">
      <w:pPr>
        <w:pStyle w:val="ListParagraph"/>
      </w:pPr>
    </w:p>
    <w:p w:rsidR="00CC741C" w:rsidRDefault="00CC741C" w:rsidP="006B469F">
      <w:pPr>
        <w:pStyle w:val="ListParagraph"/>
      </w:pPr>
    </w:p>
    <w:p w:rsidR="00CC741C" w:rsidRDefault="00CC741C" w:rsidP="00876E7D">
      <w:pPr>
        <w:pStyle w:val="ListParagraph"/>
        <w:numPr>
          <w:ilvl w:val="0"/>
          <w:numId w:val="1"/>
        </w:numPr>
        <w:ind w:left="360"/>
      </w:pPr>
      <w:r w:rsidRPr="006B469F">
        <w:rPr>
          <w:b/>
          <w:bCs/>
        </w:rPr>
        <w:t>Comments / Other</w:t>
      </w:r>
      <w:r>
        <w:t xml:space="preserve"> – in case something interesting or unforeseen comes up.</w:t>
      </w:r>
    </w:p>
    <w:p w:rsidR="00CC741C" w:rsidRPr="009E31CF" w:rsidRDefault="00CC741C" w:rsidP="006B469F">
      <w:pPr>
        <w:pStyle w:val="ListParagraph"/>
        <w:rPr>
          <w:color w:val="0000FF"/>
        </w:rPr>
      </w:pPr>
      <w:r w:rsidRPr="009E31CF">
        <w:rPr>
          <w:color w:val="0000FF"/>
        </w:rPr>
        <w:t>See README in ww3_swan_wlev_2005/grd5/ directory</w:t>
      </w:r>
    </w:p>
    <w:p w:rsidR="00CC741C" w:rsidRPr="009E31CF" w:rsidRDefault="00CC741C" w:rsidP="009E31CF">
      <w:pPr>
        <w:pStyle w:val="ListParagraph"/>
        <w:rPr>
          <w:color w:val="0000FF"/>
        </w:rPr>
      </w:pPr>
      <w:r w:rsidRPr="009E31CF">
        <w:rPr>
          <w:color w:val="0000FF"/>
        </w:rPr>
        <w:t>And README in ww3_swan_wlev_curr_2005/grd5/ directory</w:t>
      </w:r>
    </w:p>
    <w:p w:rsidR="00CC741C" w:rsidRPr="00541B34" w:rsidRDefault="00CC741C" w:rsidP="00541B34">
      <w:pPr>
        <w:pStyle w:val="ListParagraph"/>
        <w:rPr>
          <w:b/>
          <w:bCs/>
          <w:color w:val="0000FF"/>
        </w:rPr>
      </w:pPr>
    </w:p>
    <w:p w:rsidR="00CC741C" w:rsidRPr="00541B34" w:rsidRDefault="00CC741C" w:rsidP="006B469F">
      <w:pPr>
        <w:pStyle w:val="ListParagraph"/>
        <w:rPr>
          <w:b/>
          <w:bCs/>
          <w:color w:val="0000FF"/>
        </w:rPr>
      </w:pPr>
    </w:p>
    <w:p w:rsidR="00CC741C" w:rsidRPr="00523463" w:rsidRDefault="00CC741C" w:rsidP="00541B34">
      <w:pPr>
        <w:ind w:left="0"/>
        <w:rPr>
          <w:b/>
          <w:bCs/>
          <w:color w:val="0000FF"/>
        </w:rPr>
      </w:pPr>
      <w:r>
        <w:t xml:space="preserve">                                                                                 </w:t>
      </w:r>
    </w:p>
    <w:p w:rsidR="00CC741C" w:rsidRDefault="00CC741C" w:rsidP="006B469F">
      <w:pPr>
        <w:pStyle w:val="ListParagraph"/>
      </w:pPr>
    </w:p>
    <w:sectPr w:rsidR="00CC741C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3CB231C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A2FFD"/>
    <w:multiLevelType w:val="hybridMultilevel"/>
    <w:tmpl w:val="8F1A82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7212"/>
    <w:rsid w:val="00037268"/>
    <w:rsid w:val="00085A66"/>
    <w:rsid w:val="000E495B"/>
    <w:rsid w:val="00164064"/>
    <w:rsid w:val="00182247"/>
    <w:rsid w:val="001864AE"/>
    <w:rsid w:val="001902E4"/>
    <w:rsid w:val="001B2256"/>
    <w:rsid w:val="001C3A02"/>
    <w:rsid w:val="003003DB"/>
    <w:rsid w:val="0032677F"/>
    <w:rsid w:val="00431ABF"/>
    <w:rsid w:val="00523463"/>
    <w:rsid w:val="00541B34"/>
    <w:rsid w:val="005852FA"/>
    <w:rsid w:val="0065046D"/>
    <w:rsid w:val="006B469F"/>
    <w:rsid w:val="006C7F5E"/>
    <w:rsid w:val="00753116"/>
    <w:rsid w:val="007536C9"/>
    <w:rsid w:val="007A3D58"/>
    <w:rsid w:val="007B1BA6"/>
    <w:rsid w:val="007D3FE9"/>
    <w:rsid w:val="00821E10"/>
    <w:rsid w:val="00874254"/>
    <w:rsid w:val="00876E7D"/>
    <w:rsid w:val="009E31CF"/>
    <w:rsid w:val="009F3B85"/>
    <w:rsid w:val="00A1638E"/>
    <w:rsid w:val="00A455BD"/>
    <w:rsid w:val="00AB4112"/>
    <w:rsid w:val="00B4674F"/>
    <w:rsid w:val="00BB4CC3"/>
    <w:rsid w:val="00C90FC3"/>
    <w:rsid w:val="00CB190F"/>
    <w:rsid w:val="00CC741C"/>
    <w:rsid w:val="00D82509"/>
    <w:rsid w:val="00E35B67"/>
    <w:rsid w:val="00E67175"/>
    <w:rsid w:val="00F04E24"/>
    <w:rsid w:val="00F95D31"/>
    <w:rsid w:val="00FB1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time"/>
  <w:smartTagType w:namespaceuri="urn:schemas-microsoft-com:office:smarttags" w:name="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99"/>
    <w:rsid w:val="003003DB"/>
    <w:pPr>
      <w:spacing w:after="120"/>
      <w:ind w:left="720"/>
    </w:pPr>
    <w:rPr>
      <w:rFonts w:eastAsia="Times New Roman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67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488</Words>
  <Characters>2784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Fisheries and Oceans Canada</cp:lastModifiedBy>
  <cp:revision>2</cp:revision>
  <dcterms:created xsi:type="dcterms:W3CDTF">2011-05-17T13:30:00Z</dcterms:created>
  <dcterms:modified xsi:type="dcterms:W3CDTF">2011-05-17T13:30:00Z</dcterms:modified>
</cp:coreProperties>
</file>