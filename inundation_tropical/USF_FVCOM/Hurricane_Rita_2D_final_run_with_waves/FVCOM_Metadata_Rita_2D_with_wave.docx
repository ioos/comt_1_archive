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822" w:rsidRPr="00164064" w:rsidRDefault="001B0822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1B0822" w:rsidRDefault="001B0822" w:rsidP="00164064">
      <w:pPr>
        <w:ind w:left="0"/>
        <w:jc w:val="center"/>
      </w:pPr>
      <w:r>
        <w:t>V 3.0</w:t>
      </w:r>
    </w:p>
    <w:p w:rsidR="001B0822" w:rsidRDefault="001B0822" w:rsidP="00164064">
      <w:pPr>
        <w:ind w:left="0"/>
      </w:pPr>
    </w:p>
    <w:p w:rsidR="001B0822" w:rsidRDefault="001B0822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:rsidR="001B0822" w:rsidRPr="006B469F" w:rsidRDefault="001B0822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>April 6, 2013</w:t>
      </w:r>
    </w:p>
    <w:p w:rsidR="001B0822" w:rsidRPr="006B469F" w:rsidRDefault="001B0822" w:rsidP="006B469F">
      <w:pPr>
        <w:pStyle w:val="ListParagraph"/>
        <w:ind w:left="360"/>
        <w:rPr>
          <w:b/>
        </w:rPr>
      </w:pPr>
    </w:p>
    <w:p w:rsidR="001B0822" w:rsidRPr="00CF24D5" w:rsidRDefault="001B0822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:rsidR="001B0822" w:rsidRDefault="001B0822" w:rsidP="00CF24D5">
      <w:pPr>
        <w:pStyle w:val="ListParagraph"/>
        <w:numPr>
          <w:ilvl w:val="0"/>
          <w:numId w:val="18"/>
        </w:numPr>
        <w:ind w:left="720"/>
      </w:pPr>
      <w:r>
        <w:t>Hurricane Rita 2D with waves</w:t>
      </w:r>
    </w:p>
    <w:p w:rsidR="001B0822" w:rsidRDefault="001B0822" w:rsidP="00CF24D5">
      <w:pPr>
        <w:pStyle w:val="ListParagraph"/>
        <w:numPr>
          <w:ilvl w:val="0"/>
          <w:numId w:val="18"/>
        </w:numPr>
        <w:ind w:left="720"/>
      </w:pPr>
      <w:r>
        <w:t>ULLR Grid</w:t>
      </w:r>
    </w:p>
    <w:p w:rsidR="001B0822" w:rsidRDefault="001B0822" w:rsidP="00CF24D5">
      <w:pPr>
        <w:pStyle w:val="ListParagraph"/>
        <w:numPr>
          <w:ilvl w:val="0"/>
          <w:numId w:val="18"/>
        </w:numPr>
        <w:ind w:left="720"/>
      </w:pPr>
      <w:r>
        <w:t>Internal Time Step DT=5s</w:t>
      </w:r>
    </w:p>
    <w:p w:rsidR="001B0822" w:rsidRPr="006B469F" w:rsidRDefault="001B0822" w:rsidP="00CF24D5">
      <w:pPr>
        <w:pStyle w:val="ListParagraph"/>
        <w:numPr>
          <w:ilvl w:val="0"/>
          <w:numId w:val="18"/>
        </w:numPr>
        <w:ind w:left="720"/>
      </w:pPr>
      <w:r>
        <w:t>External Time Step DT=1s</w:t>
      </w:r>
    </w:p>
    <w:p w:rsidR="001B0822" w:rsidRPr="006B469F" w:rsidRDefault="001B0822" w:rsidP="009B1045">
      <w:pPr>
        <w:pStyle w:val="ListParagraph"/>
        <w:ind w:left="360"/>
      </w:pPr>
    </w:p>
    <w:p w:rsidR="001B0822" w:rsidRDefault="001B0822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name and version #</w:t>
      </w:r>
    </w:p>
    <w:p w:rsidR="001B0822" w:rsidRDefault="001B0822" w:rsidP="00CF24D5">
      <w:pPr>
        <w:pStyle w:val="ListParagraph"/>
        <w:numPr>
          <w:ilvl w:val="0"/>
          <w:numId w:val="18"/>
        </w:numPr>
        <w:ind w:left="720"/>
      </w:pPr>
      <w:r>
        <w:t>FVCOM 3.1</w:t>
      </w:r>
    </w:p>
    <w:p w:rsidR="001B0822" w:rsidRDefault="001B0822" w:rsidP="00CE4E7F">
      <w:pPr>
        <w:pStyle w:val="ListParagraph"/>
        <w:numPr>
          <w:ilvl w:val="0"/>
          <w:numId w:val="18"/>
        </w:numPr>
        <w:ind w:left="720"/>
      </w:pPr>
      <w:r>
        <w:t>Unstructured SWAN 40.85</w:t>
      </w:r>
    </w:p>
    <w:p w:rsidR="001B0822" w:rsidRDefault="001B0822" w:rsidP="007536C9">
      <w:pPr>
        <w:pStyle w:val="ListParagraph"/>
      </w:pPr>
    </w:p>
    <w:p w:rsidR="001B0822" w:rsidRDefault="001B0822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>
        <w:rPr>
          <w:b/>
        </w:rPr>
        <w:t xml:space="preserve"> </w:t>
      </w:r>
    </w:p>
    <w:p w:rsidR="001B0822" w:rsidRDefault="001B0822" w:rsidP="00CF24D5">
      <w:pPr>
        <w:pStyle w:val="ListParagraph"/>
        <w:numPr>
          <w:ilvl w:val="0"/>
          <w:numId w:val="17"/>
        </w:numPr>
      </w:pPr>
      <w:r>
        <w:t>ttb_grd.dat (Grid File)</w:t>
      </w:r>
    </w:p>
    <w:p w:rsidR="001B0822" w:rsidRDefault="001B0822" w:rsidP="00CF24D5">
      <w:pPr>
        <w:pStyle w:val="ListParagraph"/>
        <w:numPr>
          <w:ilvl w:val="0"/>
          <w:numId w:val="17"/>
        </w:numPr>
      </w:pPr>
      <w:r>
        <w:t>ttb_dep.dat (Depth File)</w:t>
      </w:r>
    </w:p>
    <w:p w:rsidR="001B0822" w:rsidRDefault="001B0822" w:rsidP="00CF24D5">
      <w:pPr>
        <w:pStyle w:val="ListParagraph"/>
        <w:numPr>
          <w:ilvl w:val="0"/>
          <w:numId w:val="17"/>
        </w:numPr>
      </w:pPr>
      <w:r>
        <w:t>ttb_cor.dat (Coriolis File)</w:t>
      </w:r>
    </w:p>
    <w:p w:rsidR="001B0822" w:rsidRDefault="001B0822" w:rsidP="00CF24D5">
      <w:pPr>
        <w:pStyle w:val="ListParagraph"/>
        <w:numPr>
          <w:ilvl w:val="0"/>
          <w:numId w:val="17"/>
        </w:numPr>
      </w:pPr>
      <w:r>
        <w:t>atm_forcing_stress (Meteorological Forcing Input Files)</w:t>
      </w:r>
    </w:p>
    <w:p w:rsidR="001B0822" w:rsidRDefault="001B0822" w:rsidP="00CE4E7F">
      <w:pPr>
        <w:pStyle w:val="ListParagraph"/>
        <w:numPr>
          <w:ilvl w:val="0"/>
          <w:numId w:val="17"/>
        </w:numPr>
      </w:pPr>
      <w:r>
        <w:t>riadiation_stress.nc (Radiation forcing from SWAN run)</w:t>
      </w:r>
    </w:p>
    <w:p w:rsidR="001B0822" w:rsidRDefault="001B0822" w:rsidP="00CF24D5">
      <w:pPr>
        <w:pStyle w:val="ListParagraph"/>
        <w:numPr>
          <w:ilvl w:val="0"/>
          <w:numId w:val="17"/>
        </w:numPr>
      </w:pPr>
      <w:r>
        <w:t>manning_new.nc (Manning coefficient input file)</w:t>
      </w:r>
    </w:p>
    <w:p w:rsidR="001B0822" w:rsidRDefault="001B0822" w:rsidP="00CF24D5">
      <w:pPr>
        <w:pStyle w:val="ListParagraph"/>
        <w:numPr>
          <w:ilvl w:val="0"/>
          <w:numId w:val="17"/>
        </w:numPr>
      </w:pPr>
      <w:r>
        <w:t>ttb_obc.dat (Open boundary File)</w:t>
      </w:r>
    </w:p>
    <w:p w:rsidR="001B0822" w:rsidRDefault="001B0822" w:rsidP="00CF24D5">
      <w:pPr>
        <w:pStyle w:val="ListParagraph"/>
        <w:numPr>
          <w:ilvl w:val="0"/>
          <w:numId w:val="17"/>
        </w:numPr>
      </w:pPr>
      <w:r>
        <w:t>ttb_spg.dat (Sponage file)</w:t>
      </w:r>
    </w:p>
    <w:p w:rsidR="001B0822" w:rsidRDefault="001B0822" w:rsidP="00804916">
      <w:pPr>
        <w:pStyle w:val="ListParagraph"/>
        <w:numPr>
          <w:ilvl w:val="0"/>
          <w:numId w:val="17"/>
        </w:numPr>
        <w:spacing w:before="240"/>
      </w:pPr>
      <w:r>
        <w:t>ttb_run.nml (Control run File)</w:t>
      </w:r>
    </w:p>
    <w:p w:rsidR="001B0822" w:rsidRDefault="001B0822" w:rsidP="00F36567">
      <w:pPr>
        <w:pStyle w:val="ListParagraph"/>
        <w:ind w:left="1440"/>
      </w:pPr>
    </w:p>
    <w:p w:rsidR="001B0822" w:rsidRPr="00AC5493" w:rsidRDefault="001B0822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1B0822" w:rsidRDefault="001B0822" w:rsidP="00AC5493">
      <w:pPr>
        <w:pStyle w:val="ListParagraph"/>
        <w:numPr>
          <w:ilvl w:val="0"/>
          <w:numId w:val="2"/>
        </w:numPr>
      </w:pPr>
      <w:r>
        <w:t>Surge model time step (s) 5s</w:t>
      </w:r>
    </w:p>
    <w:p w:rsidR="001B0822" w:rsidRDefault="001B0822" w:rsidP="00212C61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>
        <w:rPr>
          <w:lang w:eastAsia="zh-TW"/>
        </w:rPr>
        <w:t>8</w:t>
      </w:r>
      <w:r>
        <w:t>/</w:t>
      </w:r>
      <w:r>
        <w:rPr>
          <w:lang w:eastAsia="zh-TW"/>
        </w:rPr>
        <w:t>13</w:t>
      </w:r>
      <w:r>
        <w:t xml:space="preserve">/2005 </w:t>
      </w:r>
      <w:r>
        <w:rPr>
          <w:lang w:eastAsia="zh-TW"/>
        </w:rPr>
        <w:t>00</w:t>
      </w:r>
      <w:r>
        <w:t>:00 UTC(GMT)</w:t>
      </w:r>
    </w:p>
    <w:p w:rsidR="001B0822" w:rsidRPr="00AF0489" w:rsidRDefault="001B0822" w:rsidP="00212C61">
      <w:pPr>
        <w:pStyle w:val="ListParagraph"/>
        <w:numPr>
          <w:ilvl w:val="0"/>
          <w:numId w:val="2"/>
        </w:numPr>
      </w:pPr>
      <w:r w:rsidRPr="00AF0489">
        <w:t>Wind start date: 9/</w:t>
      </w:r>
      <w:r>
        <w:t>2</w:t>
      </w:r>
      <w:r>
        <w:rPr>
          <w:lang w:eastAsia="zh-TW"/>
        </w:rPr>
        <w:t>5</w:t>
      </w:r>
      <w:r w:rsidRPr="00AF0489">
        <w:t>/200</w:t>
      </w:r>
      <w:r>
        <w:t>5</w:t>
      </w:r>
      <w:r w:rsidRPr="00AF0489">
        <w:t xml:space="preserve"> </w:t>
      </w:r>
      <w:r>
        <w:rPr>
          <w:lang w:eastAsia="zh-TW"/>
        </w:rPr>
        <w:t>00</w:t>
      </w:r>
      <w:r w:rsidRPr="00AF0489">
        <w:t>:00 UTC (GMT)</w:t>
      </w:r>
    </w:p>
    <w:p w:rsidR="001B0822" w:rsidRDefault="001B0822" w:rsidP="00212C61">
      <w:pPr>
        <w:pStyle w:val="ListParagraph"/>
        <w:numPr>
          <w:ilvl w:val="0"/>
          <w:numId w:val="2"/>
        </w:numPr>
      </w:pPr>
      <w:r>
        <w:t xml:space="preserve">Total run length: </w:t>
      </w:r>
      <w:r>
        <w:rPr>
          <w:lang w:eastAsia="zh-TW"/>
        </w:rPr>
        <w:t>4</w:t>
      </w:r>
      <w:r>
        <w:t xml:space="preserve">8 days </w:t>
      </w:r>
    </w:p>
    <w:p w:rsidR="001B0822" w:rsidRDefault="001B0822" w:rsidP="00AF0489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Output record start date: </w:t>
      </w:r>
      <w:r w:rsidRPr="00AF0489">
        <w:t>9/</w:t>
      </w:r>
      <w:r>
        <w:t>21</w:t>
      </w:r>
      <w:r w:rsidRPr="00AF0489">
        <w:t>/200</w:t>
      </w:r>
      <w:r>
        <w:t>5</w:t>
      </w:r>
      <w:r w:rsidRPr="00AF0489">
        <w:t xml:space="preserve"> 00:</w:t>
      </w:r>
      <w:r>
        <w:t>0</w:t>
      </w:r>
      <w:r w:rsidRPr="00AF0489">
        <w:t>0 UTC (GMT)</w:t>
      </w:r>
    </w:p>
    <w:p w:rsidR="001B0822" w:rsidRDefault="001B0822" w:rsidP="00AC5493">
      <w:pPr>
        <w:pStyle w:val="ListParagraph"/>
        <w:numPr>
          <w:ilvl w:val="0"/>
          <w:numId w:val="2"/>
        </w:numPr>
      </w:pPr>
      <w:r>
        <w:t xml:space="preserve">Output record end date: </w:t>
      </w:r>
      <w:r w:rsidRPr="00AF0489">
        <w:t>9/</w:t>
      </w:r>
      <w:r>
        <w:t>27</w:t>
      </w:r>
      <w:r w:rsidRPr="00AF0489">
        <w:t>/200</w:t>
      </w:r>
      <w:r>
        <w:t>5</w:t>
      </w:r>
      <w:r w:rsidRPr="00AF0489">
        <w:t xml:space="preserve"> 00:</w:t>
      </w:r>
      <w:r>
        <w:t>0</w:t>
      </w:r>
      <w:r w:rsidRPr="00AF0489">
        <w:t>0 UTC (GMT)</w:t>
      </w:r>
    </w:p>
    <w:p w:rsidR="001B0822" w:rsidRPr="006351B9" w:rsidRDefault="001B0822" w:rsidP="006351B9">
      <w:pPr>
        <w:pStyle w:val="ListParagraph"/>
        <w:rPr>
          <w:b/>
        </w:rPr>
      </w:pPr>
    </w:p>
    <w:p w:rsidR="001B0822" w:rsidRDefault="001B0822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1B0822" w:rsidRDefault="001B0822" w:rsidP="00EF3CD4">
      <w:pPr>
        <w:pStyle w:val="ListParagraph"/>
        <w:numPr>
          <w:ilvl w:val="0"/>
          <w:numId w:val="2"/>
        </w:numPr>
      </w:pPr>
      <w:r>
        <w:t>2D Explicit</w:t>
      </w:r>
    </w:p>
    <w:p w:rsidR="001B0822" w:rsidRDefault="001B0822" w:rsidP="009455C5">
      <w:pPr>
        <w:pStyle w:val="ListParagraph"/>
        <w:numPr>
          <w:ilvl w:val="0"/>
          <w:numId w:val="2"/>
        </w:numPr>
      </w:pPr>
      <w:r>
        <w:t>S</w:t>
      </w:r>
      <w:r w:rsidRPr="009455C5">
        <w:t>patially varying</w:t>
      </w:r>
      <w:r>
        <w:t xml:space="preserve"> manning coefficient</w:t>
      </w:r>
    </w:p>
    <w:p w:rsidR="001B0822" w:rsidRDefault="001B0822" w:rsidP="00B92839">
      <w:pPr>
        <w:pStyle w:val="ListParagraph"/>
        <w:numPr>
          <w:ilvl w:val="0"/>
          <w:numId w:val="2"/>
        </w:numPr>
      </w:pPr>
      <w:r>
        <w:t>Powell drag law</w:t>
      </w:r>
    </w:p>
    <w:p w:rsidR="001B0822" w:rsidRPr="006A44C5" w:rsidRDefault="001B0822" w:rsidP="0055642C">
      <w:pPr>
        <w:pStyle w:val="ListParagraph"/>
      </w:pPr>
    </w:p>
    <w:p w:rsidR="001B0822" w:rsidRDefault="001B0822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>
        <w:rPr>
          <w:b/>
        </w:rPr>
        <w:t xml:space="preserve">output </w:t>
      </w:r>
      <w:r w:rsidRPr="003A404E">
        <w:rPr>
          <w:b/>
        </w:rPr>
        <w:t>file names</w:t>
      </w:r>
      <w:r>
        <w:t xml:space="preserve"> </w:t>
      </w:r>
    </w:p>
    <w:p w:rsidR="001B0822" w:rsidRDefault="001B0822" w:rsidP="00B92839">
      <w:pPr>
        <w:pStyle w:val="ListParagraph"/>
        <w:numPr>
          <w:ilvl w:val="0"/>
          <w:numId w:val="19"/>
        </w:numPr>
      </w:pPr>
      <w:r>
        <w:t>ttb_0001_final.nc (Global Elevation and Velocity Time Series File)</w:t>
      </w:r>
    </w:p>
    <w:p w:rsidR="001B0822" w:rsidRDefault="001B0822" w:rsidP="00703936">
      <w:pPr>
        <w:pStyle w:val="ListParagraph"/>
        <w:numPr>
          <w:ilvl w:val="0"/>
          <w:numId w:val="19"/>
        </w:numPr>
      </w:pPr>
      <w:r>
        <w:t>watlev__USFFVCOM.RITA2DWITHWAVE.IMEDS (Elevation Station Time Series)</w:t>
      </w:r>
    </w:p>
    <w:p w:rsidR="001B0822" w:rsidRDefault="001B0822" w:rsidP="00703936">
      <w:pPr>
        <w:pStyle w:val="ListParagraph"/>
        <w:numPr>
          <w:ilvl w:val="0"/>
          <w:numId w:val="19"/>
        </w:numPr>
      </w:pPr>
      <w:r>
        <w:t>GLOBAL_USFFVCOM_RITA2DWAVE.nc  (Global Elevation and Velocity Time Series)</w:t>
      </w:r>
    </w:p>
    <w:p w:rsidR="001B0822" w:rsidRDefault="001B0822" w:rsidP="00B92839">
      <w:pPr>
        <w:pStyle w:val="ListParagraph"/>
      </w:pPr>
    </w:p>
    <w:p w:rsidR="001B0822" w:rsidRPr="00703936" w:rsidRDefault="001B0822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– run on ranger.tacc.utexas.edu </w:t>
      </w:r>
    </w:p>
    <w:p w:rsidR="001B0822" w:rsidRDefault="001B0822" w:rsidP="006B469F">
      <w:pPr>
        <w:pStyle w:val="ListParagraph"/>
      </w:pPr>
    </w:p>
    <w:sectPr w:rsidR="001B0822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  <w:num w:numId="2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64064"/>
    <w:rsid w:val="00035AA8"/>
    <w:rsid w:val="0004331A"/>
    <w:rsid w:val="000464D3"/>
    <w:rsid w:val="000549D6"/>
    <w:rsid w:val="000573C0"/>
    <w:rsid w:val="00073125"/>
    <w:rsid w:val="00074241"/>
    <w:rsid w:val="000770E4"/>
    <w:rsid w:val="00085A66"/>
    <w:rsid w:val="00094374"/>
    <w:rsid w:val="000974AD"/>
    <w:rsid w:val="000C2978"/>
    <w:rsid w:val="000C4C13"/>
    <w:rsid w:val="000F0948"/>
    <w:rsid w:val="001122E6"/>
    <w:rsid w:val="001123F5"/>
    <w:rsid w:val="00153AB8"/>
    <w:rsid w:val="00155F6C"/>
    <w:rsid w:val="00164064"/>
    <w:rsid w:val="0017158A"/>
    <w:rsid w:val="00187097"/>
    <w:rsid w:val="001902E4"/>
    <w:rsid w:val="001961DF"/>
    <w:rsid w:val="001B0822"/>
    <w:rsid w:val="001D30D2"/>
    <w:rsid w:val="001D5A5A"/>
    <w:rsid w:val="001E06DB"/>
    <w:rsid w:val="001F4048"/>
    <w:rsid w:val="00212C61"/>
    <w:rsid w:val="00234960"/>
    <w:rsid w:val="00241493"/>
    <w:rsid w:val="002576EF"/>
    <w:rsid w:val="00270B14"/>
    <w:rsid w:val="00283274"/>
    <w:rsid w:val="00312774"/>
    <w:rsid w:val="003170A8"/>
    <w:rsid w:val="00350031"/>
    <w:rsid w:val="003511E4"/>
    <w:rsid w:val="00352F65"/>
    <w:rsid w:val="00367E74"/>
    <w:rsid w:val="00390373"/>
    <w:rsid w:val="003A404E"/>
    <w:rsid w:val="003B7C5C"/>
    <w:rsid w:val="003E275F"/>
    <w:rsid w:val="003F5C33"/>
    <w:rsid w:val="004341C4"/>
    <w:rsid w:val="0045038D"/>
    <w:rsid w:val="004579E0"/>
    <w:rsid w:val="004640A7"/>
    <w:rsid w:val="00471F16"/>
    <w:rsid w:val="00475CD5"/>
    <w:rsid w:val="004E2135"/>
    <w:rsid w:val="004E3459"/>
    <w:rsid w:val="004E3463"/>
    <w:rsid w:val="004F3270"/>
    <w:rsid w:val="0052320D"/>
    <w:rsid w:val="005367CD"/>
    <w:rsid w:val="00541485"/>
    <w:rsid w:val="00552477"/>
    <w:rsid w:val="00555E68"/>
    <w:rsid w:val="0055642C"/>
    <w:rsid w:val="005A3084"/>
    <w:rsid w:val="005E0648"/>
    <w:rsid w:val="00621C1C"/>
    <w:rsid w:val="006351B9"/>
    <w:rsid w:val="006442BA"/>
    <w:rsid w:val="0064703D"/>
    <w:rsid w:val="0065046D"/>
    <w:rsid w:val="006A08DE"/>
    <w:rsid w:val="006A44C5"/>
    <w:rsid w:val="006B469F"/>
    <w:rsid w:val="006F1858"/>
    <w:rsid w:val="00703936"/>
    <w:rsid w:val="00751746"/>
    <w:rsid w:val="007536C9"/>
    <w:rsid w:val="0077332D"/>
    <w:rsid w:val="007A2F1F"/>
    <w:rsid w:val="007E3CF2"/>
    <w:rsid w:val="007E563E"/>
    <w:rsid w:val="00804916"/>
    <w:rsid w:val="00850157"/>
    <w:rsid w:val="00860556"/>
    <w:rsid w:val="0087085E"/>
    <w:rsid w:val="00874254"/>
    <w:rsid w:val="00876E7D"/>
    <w:rsid w:val="008D0567"/>
    <w:rsid w:val="008E289C"/>
    <w:rsid w:val="009455C5"/>
    <w:rsid w:val="009A26F8"/>
    <w:rsid w:val="009B1045"/>
    <w:rsid w:val="009C52F4"/>
    <w:rsid w:val="009E17FB"/>
    <w:rsid w:val="009F3B85"/>
    <w:rsid w:val="00A0430D"/>
    <w:rsid w:val="00A1638E"/>
    <w:rsid w:val="00A23D82"/>
    <w:rsid w:val="00A33847"/>
    <w:rsid w:val="00A55B59"/>
    <w:rsid w:val="00AB1702"/>
    <w:rsid w:val="00AC5493"/>
    <w:rsid w:val="00AF0489"/>
    <w:rsid w:val="00B12A0C"/>
    <w:rsid w:val="00B2017B"/>
    <w:rsid w:val="00B4674F"/>
    <w:rsid w:val="00B92839"/>
    <w:rsid w:val="00B952AC"/>
    <w:rsid w:val="00C23D6D"/>
    <w:rsid w:val="00C651D7"/>
    <w:rsid w:val="00C6545E"/>
    <w:rsid w:val="00C95F4F"/>
    <w:rsid w:val="00CB4EA0"/>
    <w:rsid w:val="00CE4E7F"/>
    <w:rsid w:val="00CF24D5"/>
    <w:rsid w:val="00D1509B"/>
    <w:rsid w:val="00D43958"/>
    <w:rsid w:val="00D4425A"/>
    <w:rsid w:val="00D61043"/>
    <w:rsid w:val="00D82509"/>
    <w:rsid w:val="00D915BE"/>
    <w:rsid w:val="00DB5612"/>
    <w:rsid w:val="00DF3C23"/>
    <w:rsid w:val="00DF5DC3"/>
    <w:rsid w:val="00E07F94"/>
    <w:rsid w:val="00EB23C9"/>
    <w:rsid w:val="00EC58C0"/>
    <w:rsid w:val="00ED7706"/>
    <w:rsid w:val="00EF3CD4"/>
    <w:rsid w:val="00F03816"/>
    <w:rsid w:val="00F24D9B"/>
    <w:rsid w:val="00F357F6"/>
    <w:rsid w:val="00F36567"/>
    <w:rsid w:val="00F502BF"/>
    <w:rsid w:val="00F50593"/>
    <w:rsid w:val="00F82445"/>
    <w:rsid w:val="00FA2E87"/>
    <w:rsid w:val="00FB3729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  <w:pPr>
      <w:spacing w:after="120"/>
      <w:ind w:left="720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6B469F"/>
    <w:rPr>
      <w:rFonts w:ascii="Consolas" w:hAnsi="Consolas" w:cs="Times New Roman"/>
      <w:sz w:val="21"/>
      <w:szCs w:val="21"/>
    </w:rPr>
  </w:style>
  <w:style w:type="character" w:styleId="Emphasis">
    <w:name w:val="Emphasis"/>
    <w:basedOn w:val="DefaultParagraphFont"/>
    <w:uiPriority w:val="99"/>
    <w:qFormat/>
    <w:rsid w:val="000549D6"/>
    <w:rPr>
      <w:rFonts w:cs="Times New Roman"/>
      <w:b/>
      <w:bCs/>
    </w:rPr>
  </w:style>
  <w:style w:type="paragraph" w:customStyle="1" w:styleId="xmsonormal">
    <w:name w:val="x_msonormal"/>
    <w:basedOn w:val="Normal"/>
    <w:uiPriority w:val="99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8104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4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4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4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4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4895"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104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204</Words>
  <Characters>1168</Characters>
  <Application>Microsoft Office Outlook</Application>
  <DocSecurity>0</DocSecurity>
  <Lines>0</Lines>
  <Paragraphs>0</Paragraphs>
  <ScaleCrop>false</ScaleCrop>
  <Company>The University of North Carolina at Chapel Hill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Metadata to be provided with each set of model results uploaded to the Inundation Testbed – SURA Server</dc:title>
  <dc:subject/>
  <dc:creator>Richard A. Luettich</dc:creator>
  <cp:keywords/>
  <dc:description/>
  <cp:lastModifiedBy>Lianyuan Zheng</cp:lastModifiedBy>
  <cp:revision>4</cp:revision>
  <dcterms:created xsi:type="dcterms:W3CDTF">2013-04-11T16:06:00Z</dcterms:created>
  <dcterms:modified xsi:type="dcterms:W3CDTF">2013-04-11T16:08:00Z</dcterms:modified>
</cp:coreProperties>
</file>