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EA" w:rsidRPr="00164064" w:rsidRDefault="005632EA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5632EA" w:rsidRDefault="005632EA" w:rsidP="00164064">
      <w:pPr>
        <w:ind w:left="0"/>
        <w:jc w:val="center"/>
      </w:pPr>
      <w:r>
        <w:t>V 3.0</w:t>
      </w:r>
    </w:p>
    <w:p w:rsidR="005632EA" w:rsidRDefault="005632EA" w:rsidP="00164064">
      <w:pPr>
        <w:ind w:left="0"/>
      </w:pPr>
    </w:p>
    <w:p w:rsidR="005632EA" w:rsidRDefault="005632EA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5632EA" w:rsidRPr="006B469F" w:rsidRDefault="005632EA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5632EA" w:rsidRPr="006B469F" w:rsidRDefault="005632EA" w:rsidP="006B469F">
      <w:pPr>
        <w:pStyle w:val="ListParagraph"/>
        <w:ind w:left="360"/>
        <w:rPr>
          <w:b/>
        </w:rPr>
      </w:pPr>
    </w:p>
    <w:p w:rsidR="005632EA" w:rsidRPr="00CF24D5" w:rsidRDefault="005632EA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5632EA" w:rsidRDefault="005632EA" w:rsidP="00CF24D5">
      <w:pPr>
        <w:pStyle w:val="ListParagraph"/>
        <w:numPr>
          <w:ilvl w:val="0"/>
          <w:numId w:val="18"/>
        </w:numPr>
        <w:ind w:left="720"/>
      </w:pPr>
      <w:r>
        <w:t>Hurricane Rita 2D without waves</w:t>
      </w:r>
    </w:p>
    <w:p w:rsidR="005632EA" w:rsidRDefault="005632EA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5632EA" w:rsidRDefault="005632EA" w:rsidP="00CF24D5">
      <w:pPr>
        <w:pStyle w:val="ListParagraph"/>
        <w:numPr>
          <w:ilvl w:val="0"/>
          <w:numId w:val="18"/>
        </w:numPr>
        <w:ind w:left="720"/>
      </w:pPr>
      <w:r>
        <w:t>Internal Time Step DT=5s</w:t>
      </w:r>
    </w:p>
    <w:p w:rsidR="005632EA" w:rsidRPr="006B469F" w:rsidRDefault="005632EA" w:rsidP="00CF24D5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5632EA" w:rsidRPr="006B469F" w:rsidRDefault="005632EA" w:rsidP="009B1045">
      <w:pPr>
        <w:pStyle w:val="ListParagraph"/>
        <w:ind w:left="360"/>
      </w:pPr>
    </w:p>
    <w:p w:rsidR="005632EA" w:rsidRDefault="005632EA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5632EA" w:rsidRDefault="005632EA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5632EA" w:rsidRDefault="005632EA" w:rsidP="007536C9">
      <w:pPr>
        <w:pStyle w:val="ListParagraph"/>
      </w:pPr>
    </w:p>
    <w:p w:rsidR="005632EA" w:rsidRDefault="005632EA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5632EA" w:rsidRDefault="005632EA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5632EA" w:rsidRDefault="005632EA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5632EA" w:rsidRDefault="005632EA" w:rsidP="00F36567">
      <w:pPr>
        <w:pStyle w:val="ListParagraph"/>
        <w:ind w:left="1440"/>
      </w:pPr>
    </w:p>
    <w:p w:rsidR="005632EA" w:rsidRPr="00AC5493" w:rsidRDefault="005632EA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5632EA" w:rsidRDefault="005632EA" w:rsidP="00AC5493">
      <w:pPr>
        <w:pStyle w:val="ListParagraph"/>
        <w:numPr>
          <w:ilvl w:val="0"/>
          <w:numId w:val="2"/>
        </w:numPr>
      </w:pPr>
      <w:r>
        <w:t>Surge model time step (s) 5s</w:t>
      </w:r>
    </w:p>
    <w:p w:rsidR="005632EA" w:rsidRDefault="005632EA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lang w:eastAsia="zh-TW"/>
        </w:rPr>
        <w:t>8</w:t>
      </w:r>
      <w:r>
        <w:t>/</w:t>
      </w:r>
      <w:r>
        <w:rPr>
          <w:lang w:eastAsia="zh-TW"/>
        </w:rPr>
        <w:t>13</w:t>
      </w:r>
      <w:r>
        <w:t xml:space="preserve">/2005 </w:t>
      </w:r>
      <w:r>
        <w:rPr>
          <w:lang w:eastAsia="zh-TW"/>
        </w:rPr>
        <w:t>00</w:t>
      </w:r>
      <w:r>
        <w:t>:00 UTC(GMT)</w:t>
      </w:r>
    </w:p>
    <w:p w:rsidR="005632EA" w:rsidRPr="00AF0489" w:rsidRDefault="005632EA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rPr>
          <w:lang w:eastAsia="zh-TW"/>
        </w:rPr>
        <w:t>00</w:t>
      </w:r>
      <w:r w:rsidRPr="00AF0489">
        <w:t>:00 UTC (GMT)</w:t>
      </w:r>
    </w:p>
    <w:p w:rsidR="005632EA" w:rsidRDefault="005632EA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8 days </w:t>
      </w:r>
    </w:p>
    <w:p w:rsidR="005632EA" w:rsidRDefault="005632EA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5632EA" w:rsidRDefault="005632EA" w:rsidP="00AC5493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5632EA" w:rsidRPr="006351B9" w:rsidRDefault="005632EA" w:rsidP="006351B9">
      <w:pPr>
        <w:pStyle w:val="ListParagraph"/>
        <w:rPr>
          <w:b/>
        </w:rPr>
      </w:pPr>
    </w:p>
    <w:p w:rsidR="005632EA" w:rsidRDefault="005632EA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5632EA" w:rsidRDefault="005632EA" w:rsidP="00EF3CD4">
      <w:pPr>
        <w:pStyle w:val="ListParagraph"/>
        <w:numPr>
          <w:ilvl w:val="0"/>
          <w:numId w:val="2"/>
        </w:numPr>
      </w:pPr>
      <w:r>
        <w:t>2D Explicit</w:t>
      </w:r>
    </w:p>
    <w:p w:rsidR="005632EA" w:rsidRDefault="005632EA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5632EA" w:rsidRDefault="005632EA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5632EA" w:rsidRPr="006A44C5" w:rsidRDefault="005632EA" w:rsidP="0055642C">
      <w:pPr>
        <w:pStyle w:val="ListParagraph"/>
      </w:pPr>
    </w:p>
    <w:p w:rsidR="005632EA" w:rsidRDefault="005632EA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5632EA" w:rsidRDefault="005632EA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5632EA" w:rsidRDefault="005632EA" w:rsidP="00703936">
      <w:pPr>
        <w:pStyle w:val="ListParagraph"/>
        <w:numPr>
          <w:ilvl w:val="0"/>
          <w:numId w:val="19"/>
        </w:numPr>
      </w:pPr>
      <w:r>
        <w:t>watlev__USFFVCOM.RITA2DWITHNOWAVE.IMEDS (Elevation Station Time Series)</w:t>
      </w:r>
    </w:p>
    <w:p w:rsidR="005632EA" w:rsidRDefault="005632EA" w:rsidP="00703936">
      <w:pPr>
        <w:pStyle w:val="ListParagraph"/>
        <w:numPr>
          <w:ilvl w:val="0"/>
          <w:numId w:val="19"/>
        </w:numPr>
      </w:pPr>
      <w:r>
        <w:t>GLOBAL_USFFVCOM_RITA2DNOWAVE.nc  (Global Elevation and Velocity Time Series)</w:t>
      </w:r>
    </w:p>
    <w:p w:rsidR="005632EA" w:rsidRDefault="005632EA" w:rsidP="00B92839">
      <w:pPr>
        <w:pStyle w:val="ListParagraph"/>
      </w:pPr>
    </w:p>
    <w:p w:rsidR="005632EA" w:rsidRPr="00703936" w:rsidRDefault="005632EA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5632EA" w:rsidRDefault="005632EA" w:rsidP="006B469F">
      <w:pPr>
        <w:pStyle w:val="ListParagraph"/>
      </w:pPr>
    </w:p>
    <w:sectPr w:rsidR="005632EA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7158A"/>
    <w:rsid w:val="001902E4"/>
    <w:rsid w:val="001961DF"/>
    <w:rsid w:val="001B36FC"/>
    <w:rsid w:val="001D30D2"/>
    <w:rsid w:val="001D5A5A"/>
    <w:rsid w:val="001E06DB"/>
    <w:rsid w:val="001F4048"/>
    <w:rsid w:val="00212C61"/>
    <w:rsid w:val="00234960"/>
    <w:rsid w:val="00241493"/>
    <w:rsid w:val="002576EF"/>
    <w:rsid w:val="00270B14"/>
    <w:rsid w:val="00283274"/>
    <w:rsid w:val="00312774"/>
    <w:rsid w:val="003170A8"/>
    <w:rsid w:val="00327EDC"/>
    <w:rsid w:val="00350031"/>
    <w:rsid w:val="003511E4"/>
    <w:rsid w:val="00352F65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5E68"/>
    <w:rsid w:val="0055642C"/>
    <w:rsid w:val="005632EA"/>
    <w:rsid w:val="005A3084"/>
    <w:rsid w:val="005E0648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7332D"/>
    <w:rsid w:val="007A2F1F"/>
    <w:rsid w:val="007E3CF2"/>
    <w:rsid w:val="007E563E"/>
    <w:rsid w:val="00804916"/>
    <w:rsid w:val="00817630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55B59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F24D5"/>
    <w:rsid w:val="00D43958"/>
    <w:rsid w:val="00D4425A"/>
    <w:rsid w:val="00D61043"/>
    <w:rsid w:val="00D82509"/>
    <w:rsid w:val="00D915BE"/>
    <w:rsid w:val="00DB5612"/>
    <w:rsid w:val="00DF3C23"/>
    <w:rsid w:val="00DF5DC3"/>
    <w:rsid w:val="00E07F94"/>
    <w:rsid w:val="00EB23C9"/>
    <w:rsid w:val="00EC58C0"/>
    <w:rsid w:val="00ED7706"/>
    <w:rsid w:val="00EF3CD4"/>
    <w:rsid w:val="00F03816"/>
    <w:rsid w:val="00F24D9B"/>
    <w:rsid w:val="00F357F6"/>
    <w:rsid w:val="00F36567"/>
    <w:rsid w:val="00F502BF"/>
    <w:rsid w:val="00F50593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3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849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194</Words>
  <Characters>1106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4</cp:revision>
  <dcterms:created xsi:type="dcterms:W3CDTF">2013-04-11T16:02:00Z</dcterms:created>
  <dcterms:modified xsi:type="dcterms:W3CDTF">2013-04-11T16:09:00Z</dcterms:modified>
</cp:coreProperties>
</file>