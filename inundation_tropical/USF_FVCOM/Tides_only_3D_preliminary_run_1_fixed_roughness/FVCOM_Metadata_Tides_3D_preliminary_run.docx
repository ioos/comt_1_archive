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4D" w:rsidRPr="00164064" w:rsidRDefault="00A70C4D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A70C4D" w:rsidRDefault="00A70C4D" w:rsidP="00164064">
      <w:pPr>
        <w:ind w:left="0"/>
        <w:jc w:val="center"/>
      </w:pPr>
      <w:r>
        <w:t>V 3.0</w:t>
      </w:r>
    </w:p>
    <w:p w:rsidR="00A70C4D" w:rsidRDefault="00A70C4D" w:rsidP="00164064">
      <w:pPr>
        <w:ind w:left="0"/>
      </w:pPr>
    </w:p>
    <w:p w:rsidR="00A70C4D" w:rsidRDefault="00A70C4D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A70C4D" w:rsidRPr="006B469F" w:rsidRDefault="00A70C4D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23, 2013</w:t>
      </w:r>
    </w:p>
    <w:p w:rsidR="00A70C4D" w:rsidRPr="006B469F" w:rsidRDefault="00A70C4D" w:rsidP="006B469F">
      <w:pPr>
        <w:pStyle w:val="ListParagraph"/>
        <w:ind w:left="360"/>
        <w:rPr>
          <w:b/>
        </w:rPr>
      </w:pPr>
    </w:p>
    <w:p w:rsidR="00A70C4D" w:rsidRPr="00CF24D5" w:rsidRDefault="00A70C4D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70C4D" w:rsidRDefault="00A70C4D" w:rsidP="00CF24D5">
      <w:pPr>
        <w:pStyle w:val="ListParagraph"/>
        <w:numPr>
          <w:ilvl w:val="0"/>
          <w:numId w:val="18"/>
        </w:numPr>
        <w:ind w:left="720"/>
      </w:pPr>
      <w:r>
        <w:t>Tides Only 3D</w:t>
      </w:r>
    </w:p>
    <w:p w:rsidR="00A70C4D" w:rsidRDefault="00A70C4D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A70C4D" w:rsidRDefault="00A70C4D" w:rsidP="00CF24D5">
      <w:pPr>
        <w:pStyle w:val="ListParagraph"/>
        <w:numPr>
          <w:ilvl w:val="0"/>
          <w:numId w:val="18"/>
        </w:numPr>
        <w:ind w:left="720"/>
      </w:pPr>
      <w:r>
        <w:t>External DT=1 s</w:t>
      </w:r>
    </w:p>
    <w:p w:rsidR="00A70C4D" w:rsidRDefault="00A70C4D" w:rsidP="00CF24D5">
      <w:pPr>
        <w:pStyle w:val="ListParagraph"/>
        <w:numPr>
          <w:ilvl w:val="0"/>
          <w:numId w:val="18"/>
        </w:numPr>
        <w:ind w:left="720"/>
      </w:pPr>
      <w:r>
        <w:t>Internal DT =5 s</w:t>
      </w:r>
    </w:p>
    <w:p w:rsidR="00A70C4D" w:rsidRPr="006B469F" w:rsidRDefault="00A70C4D" w:rsidP="009B1045">
      <w:pPr>
        <w:pStyle w:val="ListParagraph"/>
        <w:ind w:left="360"/>
      </w:pPr>
    </w:p>
    <w:p w:rsidR="00A70C4D" w:rsidRDefault="00A70C4D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A70C4D" w:rsidRDefault="00A70C4D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A70C4D" w:rsidRDefault="00A70C4D" w:rsidP="007536C9">
      <w:pPr>
        <w:pStyle w:val="ListParagraph"/>
      </w:pPr>
    </w:p>
    <w:p w:rsidR="00A70C4D" w:rsidRDefault="00A70C4D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A70C4D" w:rsidRDefault="00A70C4D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A70C4D" w:rsidRDefault="00A70C4D" w:rsidP="004A16C5">
      <w:pPr>
        <w:pStyle w:val="ListParagraph"/>
        <w:numPr>
          <w:ilvl w:val="0"/>
          <w:numId w:val="17"/>
        </w:numPr>
      </w:pPr>
      <w:r>
        <w:t>ttb_dep.dat (Depth File)</w:t>
      </w:r>
    </w:p>
    <w:p w:rsidR="00A70C4D" w:rsidRDefault="00A70C4D" w:rsidP="004A16C5">
      <w:pPr>
        <w:pStyle w:val="ListParagraph"/>
        <w:numPr>
          <w:ilvl w:val="0"/>
          <w:numId w:val="17"/>
        </w:numPr>
      </w:pPr>
      <w:r>
        <w:t>ttb_cor.dat (Coriolis File)</w:t>
      </w:r>
    </w:p>
    <w:p w:rsidR="00A70C4D" w:rsidRDefault="00A70C4D" w:rsidP="004A16C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A70C4D" w:rsidRDefault="00A70C4D" w:rsidP="004A16C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A70C4D" w:rsidRDefault="00A70C4D" w:rsidP="004A16C5">
      <w:pPr>
        <w:pStyle w:val="ListParagraph"/>
        <w:numPr>
          <w:ilvl w:val="0"/>
          <w:numId w:val="17"/>
        </w:numPr>
      </w:pPr>
      <w:r>
        <w:t>ttb_spg.dat (Sponage file)</w:t>
      </w:r>
    </w:p>
    <w:p w:rsidR="00A70C4D" w:rsidRDefault="00A70C4D" w:rsidP="00CF24D5">
      <w:pPr>
        <w:pStyle w:val="ListParagraph"/>
        <w:numPr>
          <w:ilvl w:val="0"/>
          <w:numId w:val="17"/>
        </w:numPr>
      </w:pPr>
      <w:r>
        <w:t>ttb_run.nml (Control run File)</w:t>
      </w:r>
    </w:p>
    <w:p w:rsidR="00A70C4D" w:rsidRDefault="00A70C4D" w:rsidP="00F36567">
      <w:pPr>
        <w:pStyle w:val="ListParagraph"/>
        <w:ind w:left="1440"/>
      </w:pPr>
    </w:p>
    <w:p w:rsidR="00A70C4D" w:rsidRPr="00AC5493" w:rsidRDefault="00A70C4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70C4D" w:rsidRDefault="00A70C4D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07/01/2008 00:00 UTC(GMT)</w:t>
      </w:r>
    </w:p>
    <w:p w:rsidR="00A70C4D" w:rsidRDefault="00A70C4D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122</w:t>
      </w:r>
      <w:r>
        <w:t xml:space="preserve"> days </w:t>
      </w:r>
    </w:p>
    <w:p w:rsidR="00A70C4D" w:rsidRDefault="00A70C4D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 07</w:t>
      </w:r>
      <w:r w:rsidRPr="00AF0489">
        <w:t>/</w:t>
      </w:r>
      <w:r>
        <w:t>01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A70C4D" w:rsidRPr="00306A1E" w:rsidRDefault="00A70C4D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 11</w:t>
      </w:r>
      <w:r w:rsidRPr="00AF0489">
        <w:t>/</w:t>
      </w:r>
      <w:r>
        <w:t>01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A70C4D" w:rsidRPr="00306A1E" w:rsidRDefault="00A70C4D" w:rsidP="00306A1E">
      <w:pPr>
        <w:pStyle w:val="ListParagraph"/>
        <w:rPr>
          <w:b/>
        </w:rPr>
      </w:pPr>
    </w:p>
    <w:p w:rsidR="00A70C4D" w:rsidRDefault="00A70C4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A70C4D" w:rsidRDefault="00A70C4D" w:rsidP="009455C5">
      <w:pPr>
        <w:pStyle w:val="ListParagraph"/>
        <w:numPr>
          <w:ilvl w:val="0"/>
          <w:numId w:val="2"/>
        </w:numPr>
      </w:pPr>
      <w:r>
        <w:t>Fixed bottom roughness</w:t>
      </w:r>
    </w:p>
    <w:p w:rsidR="00A70C4D" w:rsidRPr="006A44C5" w:rsidRDefault="00A70C4D" w:rsidP="0055642C">
      <w:pPr>
        <w:pStyle w:val="ListParagraph"/>
      </w:pPr>
    </w:p>
    <w:p w:rsidR="00A70C4D" w:rsidRDefault="00A70C4D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A70C4D" w:rsidRDefault="00A70C4D" w:rsidP="00EC1290">
      <w:pPr>
        <w:pStyle w:val="ListParagraph"/>
        <w:numPr>
          <w:ilvl w:val="0"/>
          <w:numId w:val="19"/>
        </w:numPr>
      </w:pPr>
      <w:r>
        <w:t>ttb_0001.nc (Global Elevation Time Series File)</w:t>
      </w:r>
    </w:p>
    <w:p w:rsidR="00A70C4D" w:rsidRDefault="00A70C4D" w:rsidP="00B92839">
      <w:pPr>
        <w:pStyle w:val="ListParagraph"/>
      </w:pPr>
    </w:p>
    <w:p w:rsidR="00A70C4D" w:rsidRPr="00703936" w:rsidRDefault="00A70C4D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</w:t>
      </w:r>
    </w:p>
    <w:p w:rsidR="00A70C4D" w:rsidRDefault="00A70C4D" w:rsidP="006B469F">
      <w:pPr>
        <w:pStyle w:val="ListParagraph"/>
      </w:pPr>
    </w:p>
    <w:sectPr w:rsidR="00A70C4D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B5E9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029DE"/>
    <w:rsid w:val="00212C61"/>
    <w:rsid w:val="00234960"/>
    <w:rsid w:val="00241493"/>
    <w:rsid w:val="002576EF"/>
    <w:rsid w:val="00270B14"/>
    <w:rsid w:val="002A2C09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22B79"/>
    <w:rsid w:val="0043265B"/>
    <w:rsid w:val="004341C4"/>
    <w:rsid w:val="004579E0"/>
    <w:rsid w:val="004640A7"/>
    <w:rsid w:val="00471F16"/>
    <w:rsid w:val="004A16C5"/>
    <w:rsid w:val="004F3270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40292"/>
    <w:rsid w:val="006442BA"/>
    <w:rsid w:val="0064703D"/>
    <w:rsid w:val="0065046D"/>
    <w:rsid w:val="00692D4B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A71EF"/>
    <w:rsid w:val="009B1045"/>
    <w:rsid w:val="009F3B85"/>
    <w:rsid w:val="00A0430D"/>
    <w:rsid w:val="00A1464B"/>
    <w:rsid w:val="00A1638E"/>
    <w:rsid w:val="00A23D82"/>
    <w:rsid w:val="00A33847"/>
    <w:rsid w:val="00A70C4D"/>
    <w:rsid w:val="00AB0496"/>
    <w:rsid w:val="00AB1702"/>
    <w:rsid w:val="00AC5493"/>
    <w:rsid w:val="00AF0489"/>
    <w:rsid w:val="00B2017B"/>
    <w:rsid w:val="00B4674F"/>
    <w:rsid w:val="00B92839"/>
    <w:rsid w:val="00B952AC"/>
    <w:rsid w:val="00BE7CCC"/>
    <w:rsid w:val="00C14456"/>
    <w:rsid w:val="00C23D6D"/>
    <w:rsid w:val="00C651D7"/>
    <w:rsid w:val="00CA61D1"/>
    <w:rsid w:val="00CF24D5"/>
    <w:rsid w:val="00CF4959"/>
    <w:rsid w:val="00D4425A"/>
    <w:rsid w:val="00D732E9"/>
    <w:rsid w:val="00D82509"/>
    <w:rsid w:val="00DF5DC3"/>
    <w:rsid w:val="00E07F94"/>
    <w:rsid w:val="00E20ED2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02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370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2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138</Words>
  <Characters>792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2</cp:revision>
  <dcterms:created xsi:type="dcterms:W3CDTF">2013-04-23T21:35:00Z</dcterms:created>
  <dcterms:modified xsi:type="dcterms:W3CDTF">2013-04-23T21:35:00Z</dcterms:modified>
</cp:coreProperties>
</file>