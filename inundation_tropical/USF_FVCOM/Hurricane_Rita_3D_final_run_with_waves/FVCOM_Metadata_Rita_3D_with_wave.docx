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66" w:rsidRPr="00164064" w:rsidRDefault="000B3C66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0B3C66" w:rsidRDefault="000B3C66" w:rsidP="00164064">
      <w:pPr>
        <w:ind w:left="0"/>
        <w:jc w:val="center"/>
      </w:pPr>
      <w:r>
        <w:t>V 3.0</w:t>
      </w:r>
    </w:p>
    <w:p w:rsidR="000B3C66" w:rsidRDefault="000B3C66" w:rsidP="00164064">
      <w:pPr>
        <w:ind w:left="0"/>
      </w:pPr>
    </w:p>
    <w:p w:rsidR="000B3C66" w:rsidRDefault="000B3C66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0B3C66" w:rsidRPr="006B469F" w:rsidRDefault="000B3C66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0B3C66" w:rsidRPr="006B469F" w:rsidRDefault="000B3C66" w:rsidP="006B469F">
      <w:pPr>
        <w:pStyle w:val="ListParagraph"/>
        <w:ind w:left="360"/>
        <w:rPr>
          <w:b/>
        </w:rPr>
      </w:pPr>
    </w:p>
    <w:p w:rsidR="000B3C66" w:rsidRPr="00CF24D5" w:rsidRDefault="000B3C66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0B3C66" w:rsidRDefault="000B3C66" w:rsidP="00CF24D5">
      <w:pPr>
        <w:pStyle w:val="ListParagraph"/>
        <w:numPr>
          <w:ilvl w:val="0"/>
          <w:numId w:val="18"/>
        </w:numPr>
        <w:ind w:left="720"/>
      </w:pPr>
      <w:r>
        <w:t>Hurricane Rita 3D with waves</w:t>
      </w:r>
    </w:p>
    <w:p w:rsidR="000B3C66" w:rsidRDefault="000B3C66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0B3C66" w:rsidRDefault="000B3C66" w:rsidP="00CF24D5">
      <w:pPr>
        <w:pStyle w:val="ListParagraph"/>
        <w:numPr>
          <w:ilvl w:val="0"/>
          <w:numId w:val="18"/>
        </w:numPr>
        <w:ind w:left="720"/>
      </w:pPr>
      <w:r>
        <w:t>Vertical  10 uniform sigma layers</w:t>
      </w:r>
    </w:p>
    <w:p w:rsidR="000B3C66" w:rsidRDefault="000B3C66" w:rsidP="00CF24D5">
      <w:pPr>
        <w:pStyle w:val="ListParagraph"/>
        <w:numPr>
          <w:ilvl w:val="0"/>
          <w:numId w:val="18"/>
        </w:numPr>
        <w:ind w:left="720"/>
      </w:pPr>
      <w:r>
        <w:t>Internal Time Step DT=2s</w:t>
      </w:r>
    </w:p>
    <w:p w:rsidR="000B3C66" w:rsidRPr="006B469F" w:rsidRDefault="000B3C66" w:rsidP="00CF24D5">
      <w:pPr>
        <w:pStyle w:val="ListParagraph"/>
        <w:numPr>
          <w:ilvl w:val="0"/>
          <w:numId w:val="18"/>
        </w:numPr>
        <w:ind w:left="720"/>
      </w:pPr>
      <w:r>
        <w:t>External Time Step DT=0.4s</w:t>
      </w:r>
    </w:p>
    <w:p w:rsidR="000B3C66" w:rsidRPr="006B469F" w:rsidRDefault="000B3C66" w:rsidP="009B1045">
      <w:pPr>
        <w:pStyle w:val="ListParagraph"/>
        <w:ind w:left="360"/>
      </w:pPr>
    </w:p>
    <w:p w:rsidR="000B3C66" w:rsidRDefault="000B3C66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0B3C66" w:rsidRDefault="000B3C66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0B3C66" w:rsidRDefault="000B3C66" w:rsidP="00ED0B5F">
      <w:pPr>
        <w:pStyle w:val="ListParagraph"/>
        <w:numPr>
          <w:ilvl w:val="0"/>
          <w:numId w:val="18"/>
        </w:numPr>
        <w:ind w:left="720"/>
      </w:pPr>
      <w:r>
        <w:t>Unstructured SWAN 40.85</w:t>
      </w:r>
    </w:p>
    <w:p w:rsidR="000B3C66" w:rsidRDefault="000B3C66" w:rsidP="007536C9">
      <w:pPr>
        <w:pStyle w:val="ListParagraph"/>
      </w:pPr>
    </w:p>
    <w:p w:rsidR="000B3C66" w:rsidRDefault="000B3C66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0B3C66" w:rsidRDefault="000B3C66" w:rsidP="00ED0B5F">
      <w:pPr>
        <w:pStyle w:val="ListParagraph"/>
        <w:numPr>
          <w:ilvl w:val="0"/>
          <w:numId w:val="17"/>
        </w:numPr>
      </w:pPr>
      <w:r>
        <w:t>riadiation_stress.nc (Radiation forcing from SWAN run)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0B3C66" w:rsidRDefault="000B3C66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0B3C66" w:rsidRDefault="000B3C66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0B3C66" w:rsidRDefault="000B3C66" w:rsidP="00F36567">
      <w:pPr>
        <w:pStyle w:val="ListParagraph"/>
        <w:ind w:left="1440"/>
      </w:pPr>
    </w:p>
    <w:p w:rsidR="000B3C66" w:rsidRPr="00AC5493" w:rsidRDefault="000B3C66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0B3C66" w:rsidRDefault="000B3C66" w:rsidP="00AC5493">
      <w:pPr>
        <w:pStyle w:val="ListParagraph"/>
        <w:numPr>
          <w:ilvl w:val="0"/>
          <w:numId w:val="2"/>
        </w:numPr>
      </w:pPr>
      <w:r>
        <w:t>Surge model time step (s) 4s</w:t>
      </w:r>
    </w:p>
    <w:p w:rsidR="000B3C66" w:rsidRDefault="000B3C66" w:rsidP="00725900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t>8/13/2005 00:00 UTC(GMT)</w:t>
      </w:r>
    </w:p>
    <w:p w:rsidR="000B3C66" w:rsidRPr="00AF0489" w:rsidRDefault="000B3C66" w:rsidP="00725900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t>2</w:t>
      </w:r>
      <w:r>
        <w:rPr>
          <w:lang w:eastAsia="zh-TW"/>
        </w:rPr>
        <w:t>5</w:t>
      </w:r>
      <w:r w:rsidRPr="00AF0489">
        <w:t>/200</w:t>
      </w:r>
      <w:r>
        <w:t>5</w:t>
      </w:r>
      <w:r w:rsidRPr="00AF0489">
        <w:t xml:space="preserve"> </w:t>
      </w:r>
      <w:r>
        <w:t>00</w:t>
      </w:r>
      <w:r w:rsidRPr="00AF0489">
        <w:t>:00 UTC (GMT)</w:t>
      </w:r>
    </w:p>
    <w:p w:rsidR="000B3C66" w:rsidRDefault="000B3C66" w:rsidP="00725900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8 days </w:t>
      </w:r>
    </w:p>
    <w:p w:rsidR="000B3C66" w:rsidRDefault="000B3C66" w:rsidP="0072590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21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0B3C66" w:rsidRPr="00306A1E" w:rsidRDefault="000B3C66" w:rsidP="00725900">
      <w:pPr>
        <w:pStyle w:val="ListParagraph"/>
        <w:numPr>
          <w:ilvl w:val="0"/>
          <w:numId w:val="2"/>
        </w:numPr>
        <w:rPr>
          <w:b/>
        </w:rPr>
      </w:pPr>
      <w:r>
        <w:t xml:space="preserve">Output record end date: </w:t>
      </w:r>
      <w:r w:rsidRPr="00AF0489">
        <w:t>9/</w:t>
      </w:r>
      <w:r>
        <w:t>27</w:t>
      </w:r>
      <w:r w:rsidRPr="00AF0489">
        <w:t>/200</w:t>
      </w:r>
      <w:r>
        <w:t>5</w:t>
      </w:r>
      <w:r w:rsidRPr="00AF0489">
        <w:t xml:space="preserve"> 00:</w:t>
      </w:r>
      <w:r>
        <w:t>0</w:t>
      </w:r>
      <w:r w:rsidRPr="00AF0489">
        <w:t>0 UTC (GMT)</w:t>
      </w:r>
    </w:p>
    <w:p w:rsidR="000B3C66" w:rsidRPr="006351B9" w:rsidRDefault="000B3C66" w:rsidP="006351B9">
      <w:pPr>
        <w:pStyle w:val="ListParagraph"/>
        <w:rPr>
          <w:b/>
        </w:rPr>
      </w:pPr>
    </w:p>
    <w:p w:rsidR="000B3C66" w:rsidRDefault="000B3C66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0B3C66" w:rsidRDefault="000B3C66" w:rsidP="00EF3CD4">
      <w:pPr>
        <w:pStyle w:val="ListParagraph"/>
        <w:numPr>
          <w:ilvl w:val="0"/>
          <w:numId w:val="2"/>
        </w:numPr>
      </w:pPr>
      <w:r>
        <w:t>3D Explicit</w:t>
      </w:r>
    </w:p>
    <w:p w:rsidR="000B3C66" w:rsidRDefault="000B3C66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0B3C66" w:rsidRDefault="000B3C66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0B3C66" w:rsidRPr="006A44C5" w:rsidRDefault="000B3C66" w:rsidP="0055642C">
      <w:pPr>
        <w:pStyle w:val="ListParagraph"/>
      </w:pPr>
    </w:p>
    <w:p w:rsidR="000B3C66" w:rsidRDefault="000B3C66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0B3C66" w:rsidRDefault="000B3C66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0B3C66" w:rsidRDefault="000B3C66" w:rsidP="00703936">
      <w:pPr>
        <w:pStyle w:val="ListParagraph"/>
        <w:numPr>
          <w:ilvl w:val="0"/>
          <w:numId w:val="19"/>
        </w:numPr>
      </w:pPr>
      <w:r>
        <w:t>watlev__USFFVCOM.RITA3DWITHWAVE.IMEDS (Elevation Station Time Series)</w:t>
      </w:r>
    </w:p>
    <w:p w:rsidR="000B3C66" w:rsidRDefault="000B3C66" w:rsidP="00703936">
      <w:pPr>
        <w:pStyle w:val="ListParagraph"/>
        <w:numPr>
          <w:ilvl w:val="0"/>
          <w:numId w:val="19"/>
        </w:numPr>
      </w:pPr>
      <w:r>
        <w:t>GLOBAL_USFFVCOM_RITA3DWAVE.nc  (Global Elevation and Velocity Time Series)</w:t>
      </w:r>
    </w:p>
    <w:p w:rsidR="000B3C66" w:rsidRDefault="000B3C66" w:rsidP="00B92839">
      <w:pPr>
        <w:pStyle w:val="ListParagraph"/>
      </w:pPr>
    </w:p>
    <w:p w:rsidR="000B3C66" w:rsidRPr="00703936" w:rsidRDefault="000B3C66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0B3C66" w:rsidRDefault="000B3C66" w:rsidP="006B469F">
      <w:pPr>
        <w:pStyle w:val="ListParagraph"/>
      </w:pPr>
    </w:p>
    <w:sectPr w:rsidR="000B3C66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B3C66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1F33DD"/>
    <w:rsid w:val="00212C61"/>
    <w:rsid w:val="00234960"/>
    <w:rsid w:val="00241493"/>
    <w:rsid w:val="002576EF"/>
    <w:rsid w:val="00270B14"/>
    <w:rsid w:val="00283274"/>
    <w:rsid w:val="00306A1E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A0CDE"/>
    <w:rsid w:val="004E3463"/>
    <w:rsid w:val="004E3C9A"/>
    <w:rsid w:val="004F3270"/>
    <w:rsid w:val="004F4ED7"/>
    <w:rsid w:val="0052320D"/>
    <w:rsid w:val="005367CD"/>
    <w:rsid w:val="00541485"/>
    <w:rsid w:val="00552477"/>
    <w:rsid w:val="0055642C"/>
    <w:rsid w:val="005A3084"/>
    <w:rsid w:val="005D5AC8"/>
    <w:rsid w:val="00603201"/>
    <w:rsid w:val="00621C1C"/>
    <w:rsid w:val="006351B9"/>
    <w:rsid w:val="006442BA"/>
    <w:rsid w:val="0064703D"/>
    <w:rsid w:val="0065046D"/>
    <w:rsid w:val="006973E2"/>
    <w:rsid w:val="006A08DE"/>
    <w:rsid w:val="006A44C5"/>
    <w:rsid w:val="006B469F"/>
    <w:rsid w:val="006F1858"/>
    <w:rsid w:val="00703936"/>
    <w:rsid w:val="00725900"/>
    <w:rsid w:val="00751746"/>
    <w:rsid w:val="007536C9"/>
    <w:rsid w:val="0077332D"/>
    <w:rsid w:val="00793D9C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2162"/>
    <w:rsid w:val="00AC5493"/>
    <w:rsid w:val="00AD35F3"/>
    <w:rsid w:val="00AF0489"/>
    <w:rsid w:val="00B12A0C"/>
    <w:rsid w:val="00B2017B"/>
    <w:rsid w:val="00B33023"/>
    <w:rsid w:val="00B4674F"/>
    <w:rsid w:val="00B92839"/>
    <w:rsid w:val="00B952AC"/>
    <w:rsid w:val="00C23D6D"/>
    <w:rsid w:val="00C651D7"/>
    <w:rsid w:val="00C6545E"/>
    <w:rsid w:val="00CF24D5"/>
    <w:rsid w:val="00D055B1"/>
    <w:rsid w:val="00D43958"/>
    <w:rsid w:val="00D4425A"/>
    <w:rsid w:val="00D61043"/>
    <w:rsid w:val="00D82509"/>
    <w:rsid w:val="00DF3C23"/>
    <w:rsid w:val="00DF5DC3"/>
    <w:rsid w:val="00E07F94"/>
    <w:rsid w:val="00E9551E"/>
    <w:rsid w:val="00EB23C9"/>
    <w:rsid w:val="00ED0B5F"/>
    <w:rsid w:val="00ED7706"/>
    <w:rsid w:val="00EF3CD4"/>
    <w:rsid w:val="00F0366D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15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210</Words>
  <Characters>1198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3</cp:revision>
  <dcterms:created xsi:type="dcterms:W3CDTF">2013-04-11T16:10:00Z</dcterms:created>
  <dcterms:modified xsi:type="dcterms:W3CDTF">2013-04-11T16:11:00Z</dcterms:modified>
</cp:coreProperties>
</file>